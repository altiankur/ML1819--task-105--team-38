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A4459B" w:rsidP="007A502C">
      <w:pPr>
        <w:pStyle w:val="Titledocument"/>
        <w:rPr>
          <w14:ligatures w14:val="standard"/>
        </w:rPr>
      </w:pPr>
      <w:r>
        <w:rPr>
          <w:bCs/>
          <w14:ligatures w14:val="standard"/>
        </w:rPr>
        <w:t xml:space="preserve">Impact of </w:t>
      </w:r>
      <w:r w:rsidR="00765D52">
        <w:rPr>
          <w:bCs/>
          <w14:ligatures w14:val="standard"/>
        </w:rPr>
        <w:t>Noise on</w:t>
      </w:r>
      <w:r>
        <w:rPr>
          <w:bCs/>
          <w14:ligatures w14:val="standard"/>
        </w:rPr>
        <w:t xml:space="preserve"> Machine Learning Algorithms Performance</w:t>
      </w:r>
    </w:p>
    <w:p w:rsidR="0007392C" w:rsidRPr="00586A35" w:rsidRDefault="00A4459B" w:rsidP="007A502C">
      <w:pPr>
        <w:pStyle w:val="Subtitle"/>
        <w:rPr>
          <w14:ligatures w14:val="standard"/>
        </w:rPr>
      </w:pPr>
      <w:r>
        <w:rPr>
          <w:bCs/>
          <w14:ligatures w14:val="standard"/>
        </w:rPr>
        <w:t>How noise in datasets affect the performance of ML algorithms</w:t>
      </w:r>
    </w:p>
    <w:p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765D52" w:rsidP="00586A35">
      <w:pPr>
        <w:pStyle w:val="Authors"/>
        <w:jc w:val="center"/>
        <w:rPr>
          <w14:ligatures w14:val="standard"/>
        </w:rPr>
      </w:pPr>
      <w:r>
        <w:rPr>
          <w:rStyle w:val="FirstName"/>
          <w14:ligatures w14:val="standard"/>
        </w:rPr>
        <w:t>Neha 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Pr>
          <w:rStyle w:val="Email"/>
          <w:color w:val="auto"/>
          <w:sz w:val="20"/>
          <w14:ligatures w14:val="standard"/>
        </w:rPr>
        <w:t>tiwarin@tcd.ie</w:t>
      </w:r>
    </w:p>
    <w:p w:rsidR="00586A35" w:rsidRPr="00586A35" w:rsidRDefault="00765D52" w:rsidP="00586A35">
      <w:pPr>
        <w:pStyle w:val="Authors"/>
        <w:jc w:val="center"/>
        <w:rPr>
          <w14:ligatures w14:val="standard"/>
        </w:rPr>
      </w:pPr>
      <w:r>
        <w:rPr>
          <w:rStyle w:val="FirstName"/>
          <w14:ligatures w14:val="standard"/>
        </w:rPr>
        <w:t xml:space="preserve">Krishna </w:t>
      </w:r>
      <w:proofErr w:type="spellStart"/>
      <w:r>
        <w:rPr>
          <w:rStyle w:val="FirstName"/>
          <w14:ligatures w14:val="standard"/>
        </w:rPr>
        <w:t>Hariramani</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Pr="00586A35">
        <w:rPr>
          <w:rStyle w:val="OrgName"/>
          <w:color w:val="auto"/>
          <w:sz w:val="20"/>
          <w14:ligatures w14:val="standard"/>
        </w:rPr>
        <w:br/>
        <w:t xml:space="preserve"> </w:t>
      </w:r>
      <w:r>
        <w:rPr>
          <w:rStyle w:val="OrgName"/>
          <w:color w:val="auto"/>
          <w:sz w:val="20"/>
          <w14:ligatures w14:val="standard"/>
        </w:rPr>
        <w:t>Trinity College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t xml:space="preserve"> </w:t>
      </w:r>
      <w:r>
        <w:rPr>
          <w:rStyle w:val="Email"/>
          <w:color w:val="auto"/>
          <w:sz w:val="20"/>
          <w14:ligatures w14:val="standard"/>
        </w:rPr>
        <w:t>hariramk@tcd.ie</w:t>
      </w:r>
    </w:p>
    <w:p w:rsidR="00586A35" w:rsidRPr="00586A35" w:rsidRDefault="00765D52" w:rsidP="00765D52">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 xml:space="preserve">Ankur </w:t>
      </w:r>
      <w:proofErr w:type="spellStart"/>
      <w:r>
        <w:rPr>
          <w:rStyle w:val="FirstName"/>
          <w14:ligatures w14:val="standard"/>
        </w:rPr>
        <w:t>Rangwala</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MSc Computer Science - Data Science</w:t>
      </w:r>
      <w:r w:rsidRPr="00586A35">
        <w:rPr>
          <w:rStyle w:val="OrgName"/>
          <w:color w:val="auto"/>
          <w:sz w:val="20"/>
          <w14:ligatures w14:val="standard"/>
        </w:rPr>
        <w:br/>
        <w:t xml:space="preserve"> </w:t>
      </w:r>
      <w:r>
        <w:rPr>
          <w:rStyle w:val="OrgName"/>
          <w:color w:val="auto"/>
          <w:sz w:val="20"/>
          <w14:ligatures w14:val="standard"/>
        </w:rPr>
        <w:t>Trinity College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t xml:space="preserve"> </w:t>
      </w:r>
      <w:r>
        <w:rPr>
          <w:rStyle w:val="Email"/>
          <w:color w:val="auto"/>
          <w:sz w:val="20"/>
          <w14:ligatures w14:val="standard"/>
        </w:rPr>
        <w:t>rangwala@tcd.ie</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0D5CAF" w:rsidP="00694749">
      <w:pPr>
        <w:pStyle w:val="AbsHead"/>
        <w:rPr>
          <w14:ligatures w14:val="standard"/>
        </w:rPr>
      </w:pPr>
      <w:bookmarkStart w:id="0" w:name="_Hlk528515553"/>
      <w:bookmarkStart w:id="1" w:name="_Hlk528512610"/>
      <w:r>
        <w:rPr>
          <w14:ligatures w14:val="standard"/>
        </w:rPr>
        <w:t>INTRODUCTION</w:t>
      </w:r>
    </w:p>
    <w:p w:rsidR="000D5CAF" w:rsidRDefault="005C38DC" w:rsidP="007A502C">
      <w:pPr>
        <w:pStyle w:val="Abstract"/>
      </w:pPr>
      <w:r>
        <w:t>Noise (in the data science space) is unwanted data items, features or records which don’t help in explaining the feature itself, or the relationship between feature and target</w:t>
      </w:r>
      <w:r w:rsidR="00B61D42">
        <w:t xml:space="preserve"> [</w:t>
      </w:r>
      <w:r w:rsidR="00544112">
        <w:t>6</w:t>
      </w:r>
      <w:r w:rsidR="00B61D42">
        <w:t>]</w:t>
      </w:r>
      <w:r>
        <w:t>. Noise often causes the algorithms to miss out patterns in the data. In order to train a model, we need to filter the noise</w:t>
      </w:r>
      <w:r w:rsidR="00B61D42">
        <w:t xml:space="preserve">, since </w:t>
      </w:r>
      <w:r w:rsidR="000D5CAF">
        <w:t>noise can affect algorithms performance adversely. Hence, knowing the ex</w:t>
      </w:r>
      <w:r w:rsidR="007A1F14">
        <w:t>act impact of noise in our dataset</w:t>
      </w:r>
      <w:r w:rsidR="000D5CAF">
        <w:t xml:space="preserve"> is a</w:t>
      </w:r>
      <w:r w:rsidR="0042455F">
        <w:t>n important</w:t>
      </w:r>
      <w:r w:rsidR="000D5CAF">
        <w:t xml:space="preserve"> issue and should be evaluated to</w:t>
      </w:r>
      <w:r w:rsidR="0042455F">
        <w:t xml:space="preserve"> develop</w:t>
      </w:r>
      <w:r w:rsidR="000D5CAF">
        <w:t xml:space="preserve"> an effective model to </w:t>
      </w:r>
      <w:r w:rsidR="00B61D42">
        <w:t>m</w:t>
      </w:r>
      <w:r w:rsidR="000D5CAF">
        <w:t>ake a better decision</w:t>
      </w:r>
      <w:r w:rsidR="00ED1201">
        <w:t xml:space="preserve"> accordingly</w:t>
      </w:r>
      <w:r w:rsidR="000D5CAF">
        <w:t xml:space="preserve">. </w:t>
      </w:r>
    </w:p>
    <w:p w:rsidR="0007392C" w:rsidRDefault="006413EE" w:rsidP="00E06A67">
      <w:pPr>
        <w:pStyle w:val="AbsHead"/>
      </w:pPr>
      <w:r w:rsidRPr="00E06A67">
        <w:t>RELATED WORK</w:t>
      </w:r>
    </w:p>
    <w:p w:rsidR="00EC4331" w:rsidRDefault="00EC4331" w:rsidP="00CB6815">
      <w:pPr>
        <w:shd w:val="clear" w:color="auto" w:fill="FFFFFF"/>
      </w:pPr>
      <w:r w:rsidRPr="00EC4331">
        <w:t xml:space="preserve">Noise in dataset affects </w:t>
      </w:r>
      <w:r w:rsidR="00BF78C7">
        <w:t xml:space="preserve">the </w:t>
      </w:r>
      <w:r w:rsidRPr="00BF78C7">
        <w:rPr>
          <w:noProof/>
        </w:rPr>
        <w:t>performance</w:t>
      </w:r>
      <w:r w:rsidRPr="00EC4331">
        <w:t xml:space="preserve"> of ML algorithms and thus motivated the study related to different ways of </w:t>
      </w:r>
      <w:r w:rsidR="00ED1201">
        <w:t xml:space="preserve">creating and </w:t>
      </w:r>
      <w:r w:rsidRPr="00EC4331">
        <w:t xml:space="preserve">introducing noise in </w:t>
      </w:r>
      <w:r w:rsidR="00BF78C7">
        <w:t xml:space="preserve">the </w:t>
      </w:r>
      <w:r w:rsidRPr="00BF78C7">
        <w:rPr>
          <w:noProof/>
        </w:rPr>
        <w:t>dataset</w:t>
      </w:r>
      <w:r w:rsidRPr="00EC4331">
        <w:t xml:space="preserve"> to measure its impact on different ML algorithms</w:t>
      </w:r>
      <w:r w:rsidR="0042455F">
        <w:t xml:space="preserve"> [2]</w:t>
      </w:r>
      <w:r w:rsidRPr="00EC4331">
        <w:t>.</w:t>
      </w:r>
      <w:r w:rsidR="0042455F">
        <w:t xml:space="preserve"> Research done on noise can be categorized in two fields.</w:t>
      </w:r>
    </w:p>
    <w:p w:rsidR="0056687A" w:rsidRDefault="0056687A" w:rsidP="00CB6815">
      <w:pPr>
        <w:shd w:val="clear" w:color="auto" w:fill="FFFFFF"/>
      </w:pPr>
      <w:bookmarkStart w:id="2" w:name="_GoBack"/>
      <w:bookmarkEnd w:id="2"/>
    </w:p>
    <w:p w:rsidR="00CB6815" w:rsidRPr="00CB6815" w:rsidRDefault="00CB6815" w:rsidP="00CB6815">
      <w:pPr>
        <w:shd w:val="clear" w:color="auto" w:fill="FFFFFF"/>
      </w:pPr>
      <w:r w:rsidRPr="00EC4331">
        <w:t xml:space="preserve">1. </w:t>
      </w:r>
      <w:r w:rsidR="008F3A47">
        <w:t xml:space="preserve">Noise </w:t>
      </w:r>
      <w:r w:rsidRPr="00CB6815">
        <w:t>generation</w:t>
      </w:r>
      <w:r w:rsidR="008F3A47">
        <w:t>:</w:t>
      </w:r>
    </w:p>
    <w:p w:rsidR="00CB6815" w:rsidRDefault="00CB6815" w:rsidP="00EC4331">
      <w:pPr>
        <w:shd w:val="clear" w:color="auto" w:fill="FFFFFF"/>
        <w:spacing w:line="240" w:lineRule="auto"/>
      </w:pPr>
      <w:r w:rsidRPr="00CB6815">
        <w:t xml:space="preserve">There are different ways to characterize noise generation. Noise can be characterized by either its distribution (Normal (Gaussian)) or where the noise is introduced (individual or combination of training and test data or input attributes or output class) or differentiating whether the generated </w:t>
      </w:r>
      <w:r w:rsidR="00DC198F">
        <w:t>values are</w:t>
      </w:r>
      <w:r w:rsidRPr="00CB6815">
        <w:t xml:space="preserve"> related to each data value or min, max and standard deviation of each feature.</w:t>
      </w:r>
    </w:p>
    <w:p w:rsidR="0056687A" w:rsidRPr="00EC4331" w:rsidRDefault="0056687A" w:rsidP="00EC4331">
      <w:pPr>
        <w:shd w:val="clear" w:color="auto" w:fill="FFFFFF"/>
        <w:spacing w:line="240" w:lineRule="auto"/>
      </w:pPr>
    </w:p>
    <w:p w:rsidR="008F3A47" w:rsidRDefault="00CB6815" w:rsidP="00EC4331">
      <w:pPr>
        <w:shd w:val="clear" w:color="auto" w:fill="FFFFFF"/>
        <w:spacing w:line="240" w:lineRule="auto"/>
      </w:pPr>
      <w:r w:rsidRPr="00CB6815">
        <w:t>2. </w:t>
      </w:r>
      <w:r w:rsidR="008F3A47">
        <w:t xml:space="preserve">Impact of noise in algorithms: </w:t>
      </w:r>
    </w:p>
    <w:p w:rsidR="006413EE" w:rsidRPr="008F3A47" w:rsidRDefault="006974A4" w:rsidP="008F3A47">
      <w:pPr>
        <w:shd w:val="clear" w:color="auto" w:fill="FFFFFF"/>
        <w:spacing w:line="240" w:lineRule="auto"/>
      </w:pPr>
      <w:r>
        <w:t xml:space="preserve">In [3], </w:t>
      </w:r>
      <w:r w:rsidR="00CB6815" w:rsidRPr="00CB6815">
        <w:t>Zhu investigated different types of noise in training and test data, input attributes, output class and identified a comprehensive analysis of noise using the C4.5 algorithm</w:t>
      </w:r>
      <w:r w:rsidR="00ED1201">
        <w:t>.</w:t>
      </w:r>
    </w:p>
    <w:p w:rsidR="007A1F14" w:rsidRDefault="007A1F14" w:rsidP="00E06A67">
      <w:pPr>
        <w:pStyle w:val="AbsHead"/>
      </w:pPr>
      <w:r w:rsidRPr="004913B5">
        <w:t>METHODOLOGY</w:t>
      </w:r>
    </w:p>
    <w:p w:rsidR="002E7293" w:rsidRPr="00E06A67" w:rsidRDefault="00E06A67" w:rsidP="00E06A67">
      <w:pPr>
        <w:pStyle w:val="Abstract"/>
      </w:pPr>
      <w:r w:rsidRPr="00E06A67">
        <w:t xml:space="preserve">Figure 1 and 2 shows the workflow diagrams for </w:t>
      </w:r>
      <w:r w:rsidR="0042455F">
        <w:t>d</w:t>
      </w:r>
      <w:r w:rsidRPr="00E06A67">
        <w:t>atasets 1 and 2 respectively at a macro level.</w:t>
      </w:r>
    </w:p>
    <w:p w:rsidR="002E7293" w:rsidRDefault="002E7293" w:rsidP="00E06A67">
      <w:pPr>
        <w:pStyle w:val="KeyWordHead"/>
      </w:pPr>
      <w:r>
        <w:rPr>
          <w:noProof/>
        </w:rPr>
        <w:drawing>
          <wp:anchor distT="0" distB="0" distL="114300" distR="114300" simplePos="0" relativeHeight="251659264" behindDoc="0" locked="0" layoutInCell="1" allowOverlap="1">
            <wp:simplePos x="0" y="0"/>
            <wp:positionH relativeFrom="column">
              <wp:posOffset>19685</wp:posOffset>
            </wp:positionH>
            <wp:positionV relativeFrom="paragraph">
              <wp:posOffset>63500</wp:posOffset>
            </wp:positionV>
            <wp:extent cx="3048000" cy="1943735"/>
            <wp:effectExtent l="12700" t="12700" r="12700"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7 at 7.09.35 PM.png"/>
                    <pic:cNvPicPr/>
                  </pic:nvPicPr>
                  <pic:blipFill>
                    <a:blip r:embed="rId12"/>
                    <a:stretch>
                      <a:fillRect/>
                    </a:stretch>
                  </pic:blipFill>
                  <pic:spPr>
                    <a:xfrm>
                      <a:off x="0" y="0"/>
                      <a:ext cx="3048000" cy="1943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3307D" w:rsidRDefault="0033307D" w:rsidP="007A1F14">
      <w:pPr>
        <w:pStyle w:val="KeyWords"/>
        <w:rPr>
          <w:b/>
        </w:rPr>
      </w:pPr>
      <w:r w:rsidRPr="00E06A67">
        <w:rPr>
          <w:b/>
        </w:rPr>
        <w:t xml:space="preserve">Figure </w:t>
      </w:r>
      <w:r w:rsidR="00E06A67" w:rsidRPr="00E06A67">
        <w:rPr>
          <w:b/>
        </w:rPr>
        <w:t xml:space="preserve">1: </w:t>
      </w:r>
      <w:r w:rsidR="0042455F">
        <w:rPr>
          <w:b/>
        </w:rPr>
        <w:t>D</w:t>
      </w:r>
      <w:r w:rsidR="00E06A67" w:rsidRPr="00E06A67">
        <w:rPr>
          <w:b/>
        </w:rPr>
        <w:t>ataset 1 workflow diagram</w:t>
      </w:r>
      <w:r w:rsidRPr="00E06A67">
        <w:rPr>
          <w:b/>
        </w:rPr>
        <w:t>.</w:t>
      </w:r>
    </w:p>
    <w:p w:rsidR="00E06A67" w:rsidRDefault="00E06A67" w:rsidP="0033307D"/>
    <w:p w:rsidR="0033307D" w:rsidRDefault="002E7293" w:rsidP="0033307D">
      <w:r>
        <w:rPr>
          <w:noProof/>
        </w:rPr>
        <w:drawing>
          <wp:anchor distT="0" distB="0" distL="114300" distR="114300" simplePos="0" relativeHeight="251658240" behindDoc="0" locked="0" layoutInCell="1" allowOverlap="1">
            <wp:simplePos x="0" y="0"/>
            <wp:positionH relativeFrom="column">
              <wp:posOffset>19685</wp:posOffset>
            </wp:positionH>
            <wp:positionV relativeFrom="paragraph">
              <wp:posOffset>15240</wp:posOffset>
            </wp:positionV>
            <wp:extent cx="3048000" cy="1692910"/>
            <wp:effectExtent l="12700" t="12700" r="1270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7 at 7.07.47 PM.png"/>
                    <pic:cNvPicPr/>
                  </pic:nvPicPr>
                  <pic:blipFill>
                    <a:blip r:embed="rId13"/>
                    <a:stretch>
                      <a:fillRect/>
                    </a:stretch>
                  </pic:blipFill>
                  <pic:spPr>
                    <a:xfrm>
                      <a:off x="0" y="0"/>
                      <a:ext cx="3048000" cy="1692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4609E" w:rsidRPr="00BC639C" w:rsidRDefault="0033307D" w:rsidP="00F62A11">
      <w:pPr>
        <w:pStyle w:val="FigureCaption"/>
        <w:rPr>
          <w:rStyle w:val="Label"/>
          <w:b w:val="0"/>
          <w:lang w:eastAsia="ja-JP"/>
          <w14:ligatures w14:val="standard"/>
        </w:rPr>
      </w:pPr>
      <w:r w:rsidRPr="00C14A4F">
        <w:rPr>
          <w:rStyle w:val="Label"/>
          <w14:ligatures w14:val="standard"/>
        </w:rPr>
        <w:t xml:space="preserve">Figure </w:t>
      </w:r>
      <w:r w:rsidR="002E7293">
        <w:rPr>
          <w:rStyle w:val="Label"/>
          <w14:ligatures w14:val="standard"/>
        </w:rPr>
        <w:t>2</w:t>
      </w:r>
      <w:r w:rsidRPr="00C14A4F">
        <w:rPr>
          <w:rStyle w:val="Label"/>
          <w14:ligatures w14:val="standard"/>
        </w:rPr>
        <w:t>:</w:t>
      </w:r>
      <w:r w:rsidRPr="00C14A4F">
        <w:rPr>
          <w:lang w:eastAsia="ja-JP"/>
        </w:rPr>
        <w:t xml:space="preserve"> </w:t>
      </w:r>
      <w:r w:rsidR="002E7293">
        <w:rPr>
          <w:lang w:eastAsia="ja-JP"/>
        </w:rPr>
        <w:t>Dataset 2 workflow diagram</w:t>
      </w:r>
    </w:p>
    <w:p w:rsidR="0033307D" w:rsidRPr="00586A35" w:rsidRDefault="0033307D" w:rsidP="0033307D">
      <w:pPr>
        <w:pStyle w:val="Head2"/>
        <w:rPr>
          <w14:ligatures w14:val="standard"/>
        </w:rPr>
      </w:pPr>
      <w:r w:rsidRPr="00586A35">
        <w:rPr>
          <w:rStyle w:val="Label"/>
          <w14:ligatures w14:val="standard"/>
        </w:rPr>
        <w:t>1</w:t>
      </w:r>
      <w:r w:rsidR="00E4609E">
        <w:rPr>
          <w:rStyle w:val="Label"/>
          <w14:ligatures w14:val="standard"/>
        </w:rPr>
        <w:t xml:space="preserve">. </w:t>
      </w:r>
      <w:r w:rsidR="00BC639C">
        <w:rPr>
          <w14:ligatures w14:val="standard"/>
        </w:rPr>
        <w:t>Data</w:t>
      </w:r>
      <w:r w:rsidR="00CB6815">
        <w:rPr>
          <w14:ligatures w14:val="standard"/>
        </w:rPr>
        <w:t>set</w:t>
      </w:r>
      <w:r>
        <w:rPr>
          <w14:ligatures w14:val="standard"/>
        </w:rPr>
        <w:t xml:space="preserve"> and Pre-Processing</w:t>
      </w:r>
    </w:p>
    <w:p w:rsidR="009C69B7" w:rsidRDefault="009C69B7" w:rsidP="0033307D">
      <w:r>
        <w:t>Dataset used:</w:t>
      </w:r>
    </w:p>
    <w:p w:rsidR="00484F19" w:rsidRDefault="00484F19" w:rsidP="00484F19">
      <w:pPr>
        <w:pStyle w:val="ListParagraph"/>
      </w:pPr>
      <w:r>
        <w:t>Credit card fraud.</w:t>
      </w:r>
    </w:p>
    <w:p w:rsidR="00484F19" w:rsidRDefault="00484F19" w:rsidP="00484F19">
      <w:pPr>
        <w:pStyle w:val="ListParagraph"/>
      </w:pPr>
      <w:r>
        <w:t>Census income data set.</w:t>
      </w:r>
    </w:p>
    <w:p w:rsidR="00484F19" w:rsidRDefault="00484F19" w:rsidP="00484F19"/>
    <w:p w:rsidR="0033307D" w:rsidRDefault="00FE115F" w:rsidP="0033307D">
      <w:r w:rsidRPr="00FE115F">
        <w:rPr>
          <w:b/>
        </w:rPr>
        <w:t>Dataset</w:t>
      </w:r>
      <w:r w:rsidR="0042455F">
        <w:rPr>
          <w:b/>
        </w:rPr>
        <w:t xml:space="preserve"> </w:t>
      </w:r>
      <w:r w:rsidRPr="00FE115F">
        <w:rPr>
          <w:b/>
        </w:rPr>
        <w:t>1 (credit card fraud)</w:t>
      </w:r>
      <w:r>
        <w:t xml:space="preserve"> - </w:t>
      </w:r>
      <w:r w:rsidR="00EB1A6D">
        <w:t>W</w:t>
      </w:r>
      <w:r w:rsidR="006974A4">
        <w:t xml:space="preserve">e have used credit </w:t>
      </w:r>
      <w:r w:rsidR="00990349" w:rsidRPr="00990349">
        <w:t>card fraud dataset from Kaggle [4</w:t>
      </w:r>
      <w:r w:rsidR="00272648">
        <w:t>] with</w:t>
      </w:r>
      <w:r w:rsidR="00990349" w:rsidRPr="00990349">
        <w:t xml:space="preserve"> 284807 records of transactions (made in September 2013 over two days) and 28 normalized numerical features, two additional features ‘Time’ and ‘Amount’ </w:t>
      </w:r>
      <w:r w:rsidR="0042455F">
        <w:rPr>
          <w:noProof/>
        </w:rPr>
        <w:t>are</w:t>
      </w:r>
      <w:r w:rsidR="00990349" w:rsidRPr="00990349">
        <w:t xml:space="preserve"> also </w:t>
      </w:r>
      <w:r w:rsidR="005C2E6A">
        <w:rPr>
          <w:noProof/>
          <w:lang w:eastAsia="ja-JP"/>
        </w:rPr>
        <w:lastRenderedPageBreak/>
        <w:drawing>
          <wp:anchor distT="0" distB="0" distL="114300" distR="114300" simplePos="0" relativeHeight="251661312" behindDoc="0" locked="0" layoutInCell="1" allowOverlap="1" wp14:anchorId="542229B1">
            <wp:simplePos x="0" y="0"/>
            <wp:positionH relativeFrom="column">
              <wp:posOffset>3361690</wp:posOffset>
            </wp:positionH>
            <wp:positionV relativeFrom="paragraph">
              <wp:posOffset>67833</wp:posOffset>
            </wp:positionV>
            <wp:extent cx="3048000" cy="911860"/>
            <wp:effectExtent l="12700" t="12700" r="12700" b="152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7 at 7.27.46 PM.png"/>
                    <pic:cNvPicPr/>
                  </pic:nvPicPr>
                  <pic:blipFill>
                    <a:blip r:embed="rId14"/>
                    <a:stretch>
                      <a:fillRect/>
                    </a:stretch>
                  </pic:blipFill>
                  <pic:spPr>
                    <a:xfrm>
                      <a:off x="0" y="0"/>
                      <a:ext cx="3048000" cy="911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0349" w:rsidRPr="00990349">
        <w:t>provided. We dropped the Time feature as it does not give any information for labels, we normalize</w:t>
      </w:r>
      <w:r w:rsidR="00EB1A6D">
        <w:t>d</w:t>
      </w:r>
      <w:r w:rsidR="00990349" w:rsidRPr="00990349">
        <w:t xml:space="preserve"> and scale</w:t>
      </w:r>
      <w:r w:rsidR="00EB1A6D">
        <w:t>d</w:t>
      </w:r>
      <w:r w:rsidR="00990349" w:rsidRPr="00990349">
        <w:t xml:space="preserve"> the </w:t>
      </w:r>
      <w:r w:rsidR="00EB1A6D">
        <w:t>‘</w:t>
      </w:r>
      <w:r w:rsidR="00990349" w:rsidRPr="00990349">
        <w:t>Amount</w:t>
      </w:r>
      <w:r w:rsidR="00EB1A6D">
        <w:t>’</w:t>
      </w:r>
      <w:r w:rsidR="00990349" w:rsidRPr="00990349">
        <w:t xml:space="preserve"> feature as it can give information like the amount of fraud. Finally, we get 29 scaled and normalized numerical features and one label column ‘Class’ containing 0's and 1's (1 denoting fraud transaction)</w:t>
      </w:r>
      <w:r w:rsidR="0033307D">
        <w:t>.</w:t>
      </w:r>
    </w:p>
    <w:p w:rsidR="004913B5" w:rsidRDefault="004913B5" w:rsidP="0033307D"/>
    <w:p w:rsidR="004913B5" w:rsidRDefault="004913B5" w:rsidP="0033307D">
      <w:r w:rsidRPr="00FE115F">
        <w:rPr>
          <w:b/>
        </w:rPr>
        <w:t>Dataset</w:t>
      </w:r>
      <w:r w:rsidR="0042455F">
        <w:rPr>
          <w:b/>
        </w:rPr>
        <w:t xml:space="preserve"> </w:t>
      </w:r>
      <w:r w:rsidRPr="00FE115F">
        <w:rPr>
          <w:b/>
        </w:rPr>
        <w:t>2</w:t>
      </w:r>
      <w:r w:rsidR="00FE115F" w:rsidRPr="00FE115F">
        <w:rPr>
          <w:b/>
        </w:rPr>
        <w:t xml:space="preserve"> (census income dataset)</w:t>
      </w:r>
      <w:r>
        <w:t xml:space="preserve"> – </w:t>
      </w:r>
      <w:r w:rsidR="00544112">
        <w:t xml:space="preserve">We have used </w:t>
      </w:r>
      <w:r w:rsidR="00544112">
        <w:t xml:space="preserve">census </w:t>
      </w:r>
      <w:r w:rsidR="00544112" w:rsidRPr="00990349">
        <w:t xml:space="preserve"> </w:t>
      </w:r>
      <w:r w:rsidR="00544112">
        <w:t xml:space="preserve">income </w:t>
      </w:r>
      <w:r w:rsidR="00544112" w:rsidRPr="00990349">
        <w:t xml:space="preserve">dataset from </w:t>
      </w:r>
      <w:r w:rsidR="00544112">
        <w:t>UCI</w:t>
      </w:r>
      <w:r w:rsidR="00544112" w:rsidRPr="00990349">
        <w:t xml:space="preserve"> </w:t>
      </w:r>
      <w:r w:rsidR="00BB6077">
        <w:t xml:space="preserve">machine learning repository </w:t>
      </w:r>
      <w:r w:rsidR="00544112" w:rsidRPr="00990349">
        <w:t>[</w:t>
      </w:r>
      <w:r w:rsidR="00544112">
        <w:t>7</w:t>
      </w:r>
      <w:r w:rsidR="00544112">
        <w:t>]</w:t>
      </w:r>
      <w:r w:rsidR="00544112">
        <w:t xml:space="preserve">. </w:t>
      </w:r>
      <w:r w:rsidR="0062271B">
        <w:t>A</w:t>
      </w:r>
      <w:r w:rsidR="008F139B">
        <w:t xml:space="preserve">fter dropping the </w:t>
      </w:r>
      <w:r w:rsidR="0062271B">
        <w:t xml:space="preserve">rows with </w:t>
      </w:r>
      <w:r w:rsidR="008F139B">
        <w:t>missing values</w:t>
      </w:r>
      <w:r w:rsidR="0062271B">
        <w:t>,</w:t>
      </w:r>
      <w:r w:rsidR="008F139B">
        <w:t xml:space="preserve"> the dataset has 30162 rows and 15 columns out of which 22654 were negative class. </w:t>
      </w:r>
      <w:r w:rsidR="00695F8D">
        <w:t>In this dataset, w</w:t>
      </w:r>
      <w:r>
        <w:t xml:space="preserve">e have </w:t>
      </w:r>
      <w:r w:rsidR="00FE115F">
        <w:t xml:space="preserve">used </w:t>
      </w:r>
      <w:r w:rsidR="00FE115F" w:rsidRPr="008F139B">
        <w:rPr>
          <w:b/>
          <w:i/>
        </w:rPr>
        <w:t>‘one hot encoding’</w:t>
      </w:r>
      <w:r w:rsidR="00695F8D">
        <w:t xml:space="preserve"> </w:t>
      </w:r>
      <w:r w:rsidR="00FE115F">
        <w:t xml:space="preserve">for categorical features and </w:t>
      </w:r>
      <w:r w:rsidR="008F139B" w:rsidRPr="008F139B">
        <w:rPr>
          <w:b/>
          <w:i/>
        </w:rPr>
        <w:t>‘</w:t>
      </w:r>
      <w:r w:rsidR="00FE115F" w:rsidRPr="008F139B">
        <w:rPr>
          <w:b/>
          <w:i/>
        </w:rPr>
        <w:t>standardized</w:t>
      </w:r>
      <w:r w:rsidR="008F139B" w:rsidRPr="008F139B">
        <w:rPr>
          <w:b/>
          <w:i/>
        </w:rPr>
        <w:t>’</w:t>
      </w:r>
      <w:r w:rsidR="00FE115F">
        <w:t xml:space="preserve"> the </w:t>
      </w:r>
      <w:r w:rsidR="00695F8D">
        <w:t xml:space="preserve">numerical features. We </w:t>
      </w:r>
      <w:r w:rsidR="0062271B">
        <w:t xml:space="preserve">updated our </w:t>
      </w:r>
      <w:r w:rsidR="00695F8D">
        <w:t>label ‘salary’</w:t>
      </w:r>
      <w:r w:rsidR="00BB336A">
        <w:t xml:space="preserve"> </w:t>
      </w:r>
      <w:r w:rsidR="00695F8D">
        <w:t>by replacing</w:t>
      </w:r>
      <w:r w:rsidR="00BB336A">
        <w:t xml:space="preserve"> </w:t>
      </w:r>
      <w:r w:rsidR="00695F8D">
        <w:t>values &lt;=50k $ with</w:t>
      </w:r>
      <w:r w:rsidR="00F362FF">
        <w:t xml:space="preserve"> 0</w:t>
      </w:r>
      <w:r w:rsidR="00695F8D">
        <w:t>’s</w:t>
      </w:r>
      <w:r w:rsidR="00F362FF">
        <w:t xml:space="preserve"> </w:t>
      </w:r>
      <w:r w:rsidR="00BB336A">
        <w:t xml:space="preserve">and </w:t>
      </w:r>
      <w:r w:rsidR="00695F8D">
        <w:t>&gt;</w:t>
      </w:r>
      <w:r w:rsidR="00F362FF">
        <w:t>50k $</w:t>
      </w:r>
      <w:r w:rsidR="00695F8D">
        <w:t xml:space="preserve"> with 1’s</w:t>
      </w:r>
      <w:r w:rsidR="00FE115F">
        <w:t>.</w:t>
      </w:r>
    </w:p>
    <w:p w:rsidR="00E4609E" w:rsidRPr="00586A35" w:rsidRDefault="00E4609E" w:rsidP="00E4609E">
      <w:pPr>
        <w:pStyle w:val="Head2"/>
        <w:rPr>
          <w14:ligatures w14:val="standard"/>
        </w:rPr>
      </w:pPr>
      <w:r>
        <w:rPr>
          <w:rStyle w:val="Label"/>
          <w14:ligatures w14:val="standard"/>
        </w:rPr>
        <w:t xml:space="preserve">2. </w:t>
      </w:r>
      <w:r w:rsidRPr="00E4609E">
        <w:rPr>
          <w14:ligatures w14:val="standard"/>
        </w:rPr>
        <w:t xml:space="preserve">Introduce Noise to </w:t>
      </w:r>
      <w:r w:rsidR="00BF78C7">
        <w:rPr>
          <w14:ligatures w14:val="standard"/>
        </w:rPr>
        <w:t xml:space="preserve">the </w:t>
      </w:r>
      <w:r w:rsidRPr="00BF78C7">
        <w:rPr>
          <w:noProof/>
          <w14:ligatures w14:val="standard"/>
        </w:rPr>
        <w:t>dataset</w:t>
      </w:r>
    </w:p>
    <w:p w:rsidR="00C61E50" w:rsidRDefault="0062271B" w:rsidP="00106C13">
      <w:pPr>
        <w:spacing w:line="240" w:lineRule="auto"/>
      </w:pPr>
      <w:r>
        <w:t>W</w:t>
      </w:r>
      <w:r w:rsidR="00106C13">
        <w:t>e have used different technique</w:t>
      </w:r>
      <w:r w:rsidR="00695F8D">
        <w:t>s</w:t>
      </w:r>
      <w:r w:rsidR="00106C13">
        <w:t xml:space="preserve"> to introduce noise</w:t>
      </w:r>
      <w:r>
        <w:t xml:space="preserve"> for both dataset</w:t>
      </w:r>
      <w:r w:rsidR="00106C13">
        <w:t>.</w:t>
      </w:r>
    </w:p>
    <w:p w:rsidR="00695F8D" w:rsidRDefault="00695F8D" w:rsidP="00106C13">
      <w:pPr>
        <w:spacing w:line="240" w:lineRule="auto"/>
      </w:pPr>
    </w:p>
    <w:p w:rsidR="00E4609E" w:rsidRDefault="00106C13" w:rsidP="00106C13">
      <w:pPr>
        <w:spacing w:line="240" w:lineRule="auto"/>
      </w:pPr>
      <w:r>
        <w:t>For credit</w:t>
      </w:r>
      <w:r w:rsidR="0062271B">
        <w:t>-</w:t>
      </w:r>
      <w:r w:rsidR="00695F8D">
        <w:t>c</w:t>
      </w:r>
      <w:r>
        <w:t>ard fraud data set w</w:t>
      </w:r>
      <w:r w:rsidR="008F3A47">
        <w:t xml:space="preserve">e </w:t>
      </w:r>
      <w:r>
        <w:t xml:space="preserve">have </w:t>
      </w:r>
      <w:r w:rsidR="008F3A47">
        <w:t>added noise to dataset</w:t>
      </w:r>
      <w:r>
        <w:t xml:space="preserve"> using gaussian noise</w:t>
      </w:r>
      <w:r w:rsidR="008F3A47">
        <w:t>. For adding n% of noise to</w:t>
      </w:r>
      <w:r w:rsidR="00E4609E">
        <w:t xml:space="preserve"> </w:t>
      </w:r>
      <w:r w:rsidR="00BF78C7">
        <w:t xml:space="preserve">the </w:t>
      </w:r>
      <w:r w:rsidR="00E4609E" w:rsidRPr="00BF78C7">
        <w:rPr>
          <w:noProof/>
        </w:rPr>
        <w:t>dataset</w:t>
      </w:r>
      <w:r w:rsidR="00E4609E">
        <w:t>, we use the algorithm shown in Figure 2[</w:t>
      </w:r>
      <w:r w:rsidR="00CB6815">
        <w:t>5</w:t>
      </w:r>
      <w:r w:rsidR="00E4609E">
        <w:t xml:space="preserve">]. Figure 3 </w:t>
      </w:r>
      <w:r w:rsidR="008F3A47">
        <w:t>shows</w:t>
      </w:r>
      <w:r w:rsidR="00E4609E">
        <w:t xml:space="preserve"> an example</w:t>
      </w:r>
      <w:r w:rsidR="00BC639C">
        <w:t xml:space="preserve"> for the same</w:t>
      </w:r>
      <w:r w:rsidR="00E4609E">
        <w:t>.</w:t>
      </w:r>
    </w:p>
    <w:p w:rsidR="00C61E50" w:rsidRDefault="00C61E50" w:rsidP="00106C13">
      <w:pPr>
        <w:spacing w:line="240" w:lineRule="auto"/>
      </w:pPr>
    </w:p>
    <w:p w:rsidR="00666D5D" w:rsidRDefault="00E4609E" w:rsidP="00DC198F">
      <w:pPr>
        <w:rPr>
          <w:rStyle w:val="Label"/>
          <w:rFonts w:cs="Linux Libertine"/>
          <w:b/>
          <w14:ligatures w14:val="standard"/>
        </w:rPr>
      </w:pPr>
      <w:r>
        <w:rPr>
          <w:noProof/>
          <w:lang w:val="en-GB" w:eastAsia="en-GB" w:bidi="hi-IN"/>
        </w:rPr>
        <w:drawing>
          <wp:inline distT="0" distB="0" distL="0" distR="0" wp14:anchorId="2F3A8930" wp14:editId="73ADC0D7">
            <wp:extent cx="3048000" cy="853008"/>
            <wp:effectExtent l="12700" t="1270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853008"/>
                    </a:xfrm>
                    <a:prstGeom prst="rect">
                      <a:avLst/>
                    </a:prstGeom>
                    <a:ln>
                      <a:solidFill>
                        <a:schemeClr val="tx1"/>
                      </a:solidFill>
                    </a:ln>
                  </pic:spPr>
                </pic:pic>
              </a:graphicData>
            </a:graphic>
          </wp:inline>
        </w:drawing>
      </w:r>
    </w:p>
    <w:p w:rsidR="00666D5D" w:rsidRDefault="00666D5D" w:rsidP="00DC198F">
      <w:pPr>
        <w:rPr>
          <w:rStyle w:val="Label"/>
          <w:rFonts w:cs="Linux Libertine"/>
          <w:b/>
          <w14:ligatures w14:val="standard"/>
        </w:rPr>
      </w:pPr>
    </w:p>
    <w:p w:rsidR="008F3A47" w:rsidRDefault="00DC198F" w:rsidP="00DC198F">
      <w:pPr>
        <w:rPr>
          <w:rStyle w:val="Label"/>
          <w:rFonts w:cs="Linux Libertine"/>
          <w:b/>
        </w:rPr>
      </w:pPr>
      <w:r w:rsidRPr="00DC198F">
        <w:rPr>
          <w:rStyle w:val="Label"/>
          <w:rFonts w:cs="Linux Libertine"/>
          <w:b/>
          <w14:ligatures w14:val="standard"/>
        </w:rPr>
        <w:t>Figure 2:</w:t>
      </w:r>
      <w:r w:rsidRPr="00DC198F">
        <w:rPr>
          <w:rStyle w:val="Label"/>
          <w:rFonts w:cs="Linux Libertine"/>
          <w:b/>
        </w:rPr>
        <w:t xml:space="preserve"> Algorithm for adding noise</w:t>
      </w:r>
      <w:r w:rsidR="00245259">
        <w:rPr>
          <w:rStyle w:val="Label"/>
          <w:rFonts w:cs="Linux Libertine"/>
          <w:b/>
        </w:rPr>
        <w:t xml:space="preserve"> in dataset1</w:t>
      </w:r>
    </w:p>
    <w:p w:rsidR="00E06A67" w:rsidRPr="00DC198F" w:rsidRDefault="00E06A67" w:rsidP="00DC198F"/>
    <w:p w:rsidR="00E4609E" w:rsidRDefault="00666D5D" w:rsidP="00E4609E">
      <w:r>
        <w:rPr>
          <w:noProof/>
        </w:rPr>
        <w:drawing>
          <wp:inline distT="0" distB="0" distL="0" distR="0">
            <wp:extent cx="3048000" cy="2178050"/>
            <wp:effectExtent l="12700" t="12700" r="127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17 at 8.00.18 PM.png"/>
                    <pic:cNvPicPr/>
                  </pic:nvPicPr>
                  <pic:blipFill>
                    <a:blip r:embed="rId16"/>
                    <a:stretch>
                      <a:fillRect/>
                    </a:stretch>
                  </pic:blipFill>
                  <pic:spPr>
                    <a:xfrm>
                      <a:off x="0" y="0"/>
                      <a:ext cx="3048000" cy="2178050"/>
                    </a:xfrm>
                    <a:prstGeom prst="rect">
                      <a:avLst/>
                    </a:prstGeom>
                    <a:ln>
                      <a:solidFill>
                        <a:schemeClr val="tx1"/>
                      </a:solidFill>
                    </a:ln>
                  </pic:spPr>
                </pic:pic>
              </a:graphicData>
            </a:graphic>
          </wp:inline>
        </w:drawing>
      </w:r>
    </w:p>
    <w:p w:rsidR="00E06A67" w:rsidRDefault="00E06A67" w:rsidP="00F62A11">
      <w:pPr>
        <w:pStyle w:val="FigureCaption"/>
        <w:rPr>
          <w:rStyle w:val="Label"/>
          <w14:ligatures w14:val="standard"/>
        </w:rPr>
      </w:pPr>
    </w:p>
    <w:p w:rsidR="00E4609E" w:rsidRDefault="00E4609E" w:rsidP="00F62A11">
      <w:pPr>
        <w:pStyle w:val="FigureCaption"/>
        <w:rPr>
          <w:lang w:eastAsia="ja-JP"/>
        </w:rPr>
      </w:pPr>
      <w:r>
        <w:rPr>
          <w:rStyle w:val="Label"/>
          <w14:ligatures w14:val="standard"/>
        </w:rPr>
        <w:t>Figure 3</w:t>
      </w:r>
      <w:r w:rsidRPr="00C14A4F">
        <w:rPr>
          <w:rStyle w:val="Label"/>
          <w14:ligatures w14:val="standard"/>
        </w:rPr>
        <w:t>:</w:t>
      </w:r>
      <w:r w:rsidRPr="00C14A4F">
        <w:rPr>
          <w:lang w:eastAsia="ja-JP"/>
        </w:rPr>
        <w:t xml:space="preserve"> </w:t>
      </w:r>
      <w:r w:rsidR="00CB6815">
        <w:rPr>
          <w:lang w:eastAsia="ja-JP"/>
        </w:rPr>
        <w:t>Example of adding</w:t>
      </w:r>
      <w:r w:rsidRPr="00E4609E">
        <w:rPr>
          <w:lang w:eastAsia="ja-JP"/>
        </w:rPr>
        <w:t xml:space="preserve"> 40% noise to dataset</w:t>
      </w:r>
      <w:r w:rsidR="00E06A67">
        <w:rPr>
          <w:lang w:eastAsia="ja-JP"/>
        </w:rPr>
        <w:t>1</w:t>
      </w:r>
    </w:p>
    <w:p w:rsidR="00245259" w:rsidRDefault="00245259" w:rsidP="00F62A11">
      <w:pPr>
        <w:pStyle w:val="FigureCaption"/>
        <w:rPr>
          <w:lang w:eastAsia="ja-JP"/>
        </w:rPr>
      </w:pPr>
    </w:p>
    <w:p w:rsidR="00666D5D" w:rsidRDefault="00666D5D" w:rsidP="00666D5D">
      <w:pPr>
        <w:spacing w:line="240" w:lineRule="auto"/>
      </w:pPr>
      <w:r>
        <w:t xml:space="preserve">For </w:t>
      </w:r>
      <w:r w:rsidR="0062271B">
        <w:t>census income</w:t>
      </w:r>
      <w:r>
        <w:t xml:space="preserve"> dataset we have added noise to </w:t>
      </w:r>
      <w:r w:rsidR="0062271B">
        <w:t xml:space="preserve">numerical features </w:t>
      </w:r>
      <w:r>
        <w:t>using gaussian noise</w:t>
      </w:r>
      <w:r w:rsidR="0062271B">
        <w:t>[5]</w:t>
      </w:r>
      <w:r>
        <w:t xml:space="preserve">. </w:t>
      </w:r>
      <w:r w:rsidR="00C810A5">
        <w:t xml:space="preserve">We introduced noise in categorical features by replacing original </w:t>
      </w:r>
      <w:r w:rsidR="00E11A17">
        <w:t>category values with randomly selecting a category value from all the categories present in that feature</w:t>
      </w:r>
      <w:r w:rsidR="0062271B">
        <w:t>.</w:t>
      </w:r>
      <w:r w:rsidR="00E11A17">
        <w:t xml:space="preserve"> While selecting random values, we do not consider the original value.</w:t>
      </w:r>
      <w:r w:rsidR="0062271B">
        <w:t xml:space="preserve"> </w:t>
      </w:r>
      <w:r>
        <w:t xml:space="preserve">For adding n% of noise to the </w:t>
      </w:r>
      <w:r w:rsidRPr="00BF78C7">
        <w:rPr>
          <w:noProof/>
        </w:rPr>
        <w:t>dataset</w:t>
      </w:r>
      <w:r>
        <w:t xml:space="preserve">, we use the algorithm shown in Figure </w:t>
      </w:r>
      <w:r w:rsidR="00E11A17">
        <w:t>4</w:t>
      </w:r>
      <w:r>
        <w:t xml:space="preserve">. Figure </w:t>
      </w:r>
      <w:r w:rsidR="00E11A17">
        <w:t>5</w:t>
      </w:r>
      <w:r>
        <w:t xml:space="preserve"> shows an example for the same.</w:t>
      </w:r>
    </w:p>
    <w:p w:rsidR="00C61E50" w:rsidRDefault="00C61E50" w:rsidP="00F62A11">
      <w:pPr>
        <w:pStyle w:val="FigureCaption"/>
        <w:rPr>
          <w:lang w:eastAsia="ja-JP"/>
        </w:rPr>
      </w:pPr>
    </w:p>
    <w:p w:rsidR="00666D5D" w:rsidRDefault="00666D5D" w:rsidP="00666D5D">
      <w:pPr>
        <w:pStyle w:val="FigureCaption"/>
        <w:rPr>
          <w:rStyle w:val="Label"/>
        </w:rPr>
      </w:pPr>
      <w:r w:rsidRPr="00DC198F">
        <w:rPr>
          <w:rStyle w:val="Label"/>
          <w14:ligatures w14:val="standard"/>
        </w:rPr>
        <w:t xml:space="preserve">Figure </w:t>
      </w:r>
      <w:r>
        <w:rPr>
          <w:rStyle w:val="Label"/>
          <w14:ligatures w14:val="standard"/>
        </w:rPr>
        <w:t>4</w:t>
      </w:r>
      <w:r w:rsidRPr="00DC198F">
        <w:rPr>
          <w:rStyle w:val="Label"/>
          <w14:ligatures w14:val="standard"/>
        </w:rPr>
        <w:t>:</w:t>
      </w:r>
      <w:r w:rsidRPr="00DC198F">
        <w:rPr>
          <w:rStyle w:val="Label"/>
        </w:rPr>
        <w:t xml:space="preserve"> Algorithm for adding noise</w:t>
      </w:r>
      <w:r>
        <w:rPr>
          <w:rStyle w:val="Label"/>
          <w:b w:val="0"/>
        </w:rPr>
        <w:t xml:space="preserve"> </w:t>
      </w:r>
      <w:r w:rsidRPr="00245259">
        <w:rPr>
          <w:rStyle w:val="Label"/>
        </w:rPr>
        <w:t>in dataset2</w:t>
      </w:r>
    </w:p>
    <w:p w:rsidR="00666D5D" w:rsidRDefault="005C2E6A" w:rsidP="00F62A11">
      <w:pPr>
        <w:pStyle w:val="FigureCaption"/>
        <w:rPr>
          <w:rStyle w:val="Label"/>
          <w14:ligatures w14:val="standard"/>
        </w:rPr>
      </w:pPr>
      <w:r>
        <w:rPr>
          <w:noProof/>
        </w:rPr>
        <w:drawing>
          <wp:anchor distT="0" distB="0" distL="114300" distR="114300" simplePos="0" relativeHeight="251660288" behindDoc="0" locked="0" layoutInCell="1" allowOverlap="1">
            <wp:simplePos x="0" y="0"/>
            <wp:positionH relativeFrom="column">
              <wp:posOffset>13970</wp:posOffset>
            </wp:positionH>
            <wp:positionV relativeFrom="paragraph">
              <wp:posOffset>155575</wp:posOffset>
            </wp:positionV>
            <wp:extent cx="3048000" cy="1763395"/>
            <wp:effectExtent l="12700" t="12700" r="12700" b="146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7 at 8.02.40 PM.png"/>
                    <pic:cNvPicPr/>
                  </pic:nvPicPr>
                  <pic:blipFill>
                    <a:blip r:embed="rId17"/>
                    <a:stretch>
                      <a:fillRect/>
                    </a:stretch>
                  </pic:blipFill>
                  <pic:spPr>
                    <a:xfrm>
                      <a:off x="0" y="0"/>
                      <a:ext cx="3048000" cy="17633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C2E6A" w:rsidRDefault="005C2E6A" w:rsidP="00F62A11">
      <w:pPr>
        <w:pStyle w:val="FigureCaption"/>
        <w:rPr>
          <w:rStyle w:val="Label"/>
          <w14:ligatures w14:val="standard"/>
        </w:rPr>
      </w:pPr>
    </w:p>
    <w:p w:rsidR="00245259" w:rsidRPr="002E619A" w:rsidRDefault="00245259" w:rsidP="00F62A11">
      <w:pPr>
        <w:pStyle w:val="FigureCaption"/>
        <w:rPr>
          <w:lang w:eastAsia="ja-JP"/>
        </w:rPr>
      </w:pPr>
      <w:r w:rsidRPr="00DC198F">
        <w:rPr>
          <w:rStyle w:val="Label"/>
          <w14:ligatures w14:val="standard"/>
        </w:rPr>
        <w:t xml:space="preserve">Figure </w:t>
      </w:r>
      <w:r>
        <w:rPr>
          <w:rStyle w:val="Label"/>
          <w14:ligatures w14:val="standard"/>
        </w:rPr>
        <w:t>5</w:t>
      </w:r>
      <w:r w:rsidRPr="00DC198F">
        <w:rPr>
          <w:rStyle w:val="Label"/>
          <w14:ligatures w14:val="standard"/>
        </w:rPr>
        <w:t>:</w:t>
      </w:r>
      <w:r w:rsidRPr="00DC198F">
        <w:rPr>
          <w:rStyle w:val="Label"/>
        </w:rPr>
        <w:t xml:space="preserve"> </w:t>
      </w:r>
      <w:r>
        <w:rPr>
          <w:rStyle w:val="Label"/>
        </w:rPr>
        <w:t>example of</w:t>
      </w:r>
      <w:r w:rsidRPr="00DC198F">
        <w:rPr>
          <w:rStyle w:val="Label"/>
        </w:rPr>
        <w:t xml:space="preserve"> adding</w:t>
      </w:r>
      <w:r w:rsidR="00666D5D">
        <w:rPr>
          <w:rStyle w:val="Label"/>
        </w:rPr>
        <w:t xml:space="preserve"> 40%</w:t>
      </w:r>
      <w:r w:rsidRPr="00DC198F">
        <w:rPr>
          <w:rStyle w:val="Label"/>
        </w:rPr>
        <w:t xml:space="preserve"> noise</w:t>
      </w:r>
      <w:r>
        <w:rPr>
          <w:rStyle w:val="Label"/>
          <w:b w:val="0"/>
        </w:rPr>
        <w:t xml:space="preserve"> </w:t>
      </w:r>
      <w:r w:rsidRPr="00245259">
        <w:rPr>
          <w:rStyle w:val="Label"/>
        </w:rPr>
        <w:t>in dataset2</w:t>
      </w:r>
    </w:p>
    <w:p w:rsidR="00E4609E" w:rsidRPr="00586A35" w:rsidRDefault="002E619A" w:rsidP="00E4609E">
      <w:pPr>
        <w:pStyle w:val="Head2"/>
        <w:rPr>
          <w14:ligatures w14:val="standard"/>
        </w:rPr>
      </w:pPr>
      <w:r>
        <w:rPr>
          <w:rStyle w:val="Label"/>
          <w14:ligatures w14:val="standard"/>
        </w:rPr>
        <w:t>3</w:t>
      </w:r>
      <w:r w:rsidR="00E4609E">
        <w:rPr>
          <w:rStyle w:val="Label"/>
          <w14:ligatures w14:val="standard"/>
        </w:rPr>
        <w:t xml:space="preserve">. </w:t>
      </w:r>
      <w:r w:rsidRPr="002E619A">
        <w:rPr>
          <w14:ligatures w14:val="standard"/>
        </w:rPr>
        <w:t>Classification and Evaluation</w:t>
      </w:r>
    </w:p>
    <w:p w:rsidR="00FE194F" w:rsidRDefault="00ED0E8C" w:rsidP="00FE194F">
      <w:r>
        <w:t>For classification, w</w:t>
      </w:r>
      <w:r w:rsidR="00FE194F">
        <w:t>e use Logistic Regression</w:t>
      </w:r>
      <w:r w:rsidR="005C2E6A">
        <w:t xml:space="preserve"> (LR)</w:t>
      </w:r>
      <w:r w:rsidR="00FE194F">
        <w:t xml:space="preserve">, </w:t>
      </w:r>
      <w:r w:rsidR="005C2E6A">
        <w:t xml:space="preserve">Gaussian Naive </w:t>
      </w:r>
      <w:r w:rsidR="00316101">
        <w:t>B</w:t>
      </w:r>
      <w:r w:rsidR="005C2E6A">
        <w:t>ayes</w:t>
      </w:r>
      <w:r w:rsidR="00FE194F">
        <w:t xml:space="preserve"> Classifier</w:t>
      </w:r>
      <w:r w:rsidR="005C2E6A">
        <w:t xml:space="preserve"> (GNBC)</w:t>
      </w:r>
      <w:r w:rsidR="00FE194F">
        <w:t xml:space="preserve"> and R</w:t>
      </w:r>
      <w:r w:rsidR="005C2E6A">
        <w:t xml:space="preserve">andom </w:t>
      </w:r>
      <w:r w:rsidR="00FE194F">
        <w:t>F</w:t>
      </w:r>
      <w:r w:rsidR="005C2E6A">
        <w:t>orest</w:t>
      </w:r>
      <w:r w:rsidR="00FE194F">
        <w:t xml:space="preserve"> Classifier</w:t>
      </w:r>
      <w:r w:rsidR="005C2E6A">
        <w:t xml:space="preserve"> (RFC)</w:t>
      </w:r>
      <w:r w:rsidR="00FE194F">
        <w:t xml:space="preserve"> with </w:t>
      </w:r>
      <w:r w:rsidR="005C2E6A">
        <w:t xml:space="preserve">tuning </w:t>
      </w:r>
      <w:r w:rsidR="00FE194F">
        <w:t>hyper-parameters.</w:t>
      </w:r>
      <w:r w:rsidR="0062107E">
        <w:t xml:space="preserve"> Table 1, shows the hyper parameters chosen for each algorithm after running 10 folds cross-validation.</w:t>
      </w:r>
      <w:r w:rsidR="00CF180D">
        <w:t xml:space="preserve"> We have used </w:t>
      </w:r>
      <w:r w:rsidR="00CF180D" w:rsidRPr="00CF180D">
        <w:rPr>
          <w:b/>
          <w:i/>
        </w:rPr>
        <w:t>‘</w:t>
      </w:r>
      <w:proofErr w:type="spellStart"/>
      <w:r w:rsidR="00CF180D" w:rsidRPr="00CF180D">
        <w:rPr>
          <w:b/>
          <w:i/>
        </w:rPr>
        <w:t>scikit</w:t>
      </w:r>
      <w:proofErr w:type="spellEnd"/>
      <w:r w:rsidR="00CF180D" w:rsidRPr="00CF180D">
        <w:rPr>
          <w:b/>
          <w:i/>
        </w:rPr>
        <w:t>-learn’</w:t>
      </w:r>
      <w:r w:rsidR="00CF180D">
        <w:t xml:space="preserve"> library in python [8] for machine learning algorithms, cross validation and hyper-parameter tuning.</w:t>
      </w:r>
    </w:p>
    <w:p w:rsidR="0062107E" w:rsidRDefault="0062107E" w:rsidP="00FE194F"/>
    <w:p w:rsidR="0062107E" w:rsidRDefault="0062107E" w:rsidP="00FE194F">
      <w:r>
        <w:rPr>
          <w:noProof/>
        </w:rPr>
        <w:drawing>
          <wp:inline distT="0" distB="0" distL="0" distR="0">
            <wp:extent cx="3048000" cy="931545"/>
            <wp:effectExtent l="12700" t="12700" r="1270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17 at 9.29.53 PM.png"/>
                    <pic:cNvPicPr/>
                  </pic:nvPicPr>
                  <pic:blipFill>
                    <a:blip r:embed="rId18"/>
                    <a:stretch>
                      <a:fillRect/>
                    </a:stretch>
                  </pic:blipFill>
                  <pic:spPr>
                    <a:xfrm>
                      <a:off x="0" y="0"/>
                      <a:ext cx="3048000" cy="931545"/>
                    </a:xfrm>
                    <a:prstGeom prst="rect">
                      <a:avLst/>
                    </a:prstGeom>
                    <a:ln>
                      <a:solidFill>
                        <a:schemeClr val="tx1"/>
                      </a:solidFill>
                    </a:ln>
                  </pic:spPr>
                </pic:pic>
              </a:graphicData>
            </a:graphic>
          </wp:inline>
        </w:drawing>
      </w:r>
    </w:p>
    <w:p w:rsidR="00FE194F" w:rsidRDefault="00FE194F" w:rsidP="00FE194F"/>
    <w:p w:rsidR="0062107E" w:rsidRPr="0062107E" w:rsidRDefault="0062107E" w:rsidP="00FE194F">
      <w:pPr>
        <w:rPr>
          <w:b/>
        </w:rPr>
      </w:pPr>
      <w:r w:rsidRPr="0062107E">
        <w:rPr>
          <w:b/>
        </w:rPr>
        <w:t>Table 1</w:t>
      </w:r>
      <w:r>
        <w:rPr>
          <w:b/>
        </w:rPr>
        <w:t xml:space="preserve">: </w:t>
      </w:r>
      <w:r w:rsidR="00213609">
        <w:rPr>
          <w:b/>
        </w:rPr>
        <w:t>H</w:t>
      </w:r>
      <w:r>
        <w:rPr>
          <w:b/>
        </w:rPr>
        <w:t>yper parameters</w:t>
      </w:r>
    </w:p>
    <w:p w:rsidR="0062107E" w:rsidRDefault="0062107E" w:rsidP="00FE194F"/>
    <w:p w:rsidR="00213609" w:rsidRPr="00213609" w:rsidRDefault="00213609" w:rsidP="00FE194F">
      <w:pPr>
        <w:rPr>
          <w:b/>
        </w:rPr>
      </w:pPr>
      <w:r w:rsidRPr="00213609">
        <w:rPr>
          <w:b/>
        </w:rPr>
        <w:t>Evaluation metrics for dataset 1:</w:t>
      </w:r>
    </w:p>
    <w:p w:rsidR="00E4609E" w:rsidRDefault="00FE194F" w:rsidP="00FE194F">
      <w:r>
        <w:t>Since dataset</w:t>
      </w:r>
      <w:r w:rsidR="00213609">
        <w:t xml:space="preserve"> 1</w:t>
      </w:r>
      <w:r>
        <w:t xml:space="preserve"> is highly unbalanced, the negative class (frauds) account for only 0.172% of all transactions, evaluation metrics like accuracy and AUC under ROC should not be considered for evaluating the models. As we are interested in correctly predicting the frauds, we have used </w:t>
      </w:r>
      <w:r w:rsidR="00213609">
        <w:t>negative predicted value (NPV) /</w:t>
      </w:r>
      <w:r>
        <w:t>recall for negative class (TN/TN+FN) as a metric to evaluate our model’s performance. We are also showing specificity (TN/TN+FP) at different noise levels.</w:t>
      </w:r>
      <w:r w:rsidR="00F256DD">
        <w:t xml:space="preserve"> We have used 10 fold cross validation to calculate both specificity and NPV.</w:t>
      </w:r>
    </w:p>
    <w:p w:rsidR="00213609" w:rsidRDefault="00213609" w:rsidP="00FE194F"/>
    <w:p w:rsidR="00755EE7" w:rsidRDefault="00755EE7" w:rsidP="00FE194F">
      <w:pPr>
        <w:rPr>
          <w:b/>
        </w:rPr>
      </w:pPr>
    </w:p>
    <w:p w:rsidR="00755EE7" w:rsidRDefault="00755EE7" w:rsidP="00FE194F">
      <w:pPr>
        <w:rPr>
          <w:b/>
        </w:rPr>
      </w:pPr>
    </w:p>
    <w:p w:rsidR="00213609" w:rsidRDefault="00213609" w:rsidP="00FE194F">
      <w:pPr>
        <w:rPr>
          <w:b/>
        </w:rPr>
      </w:pPr>
      <w:r w:rsidRPr="00213609">
        <w:rPr>
          <w:b/>
        </w:rPr>
        <w:t xml:space="preserve">Evaluation metrics for dataset </w:t>
      </w:r>
      <w:r w:rsidRPr="00213609">
        <w:rPr>
          <w:b/>
        </w:rPr>
        <w:t>2</w:t>
      </w:r>
      <w:r w:rsidRPr="00213609">
        <w:rPr>
          <w:b/>
        </w:rPr>
        <w:t>:</w:t>
      </w:r>
    </w:p>
    <w:p w:rsidR="00213609" w:rsidRDefault="00213609" w:rsidP="00213609">
      <w:r>
        <w:t>D</w:t>
      </w:r>
      <w:r>
        <w:t xml:space="preserve">ataset </w:t>
      </w:r>
      <w:r>
        <w:t>2</w:t>
      </w:r>
      <w:r>
        <w:t xml:space="preserve"> is unbalanced, the negative class (</w:t>
      </w:r>
      <w:r>
        <w:t xml:space="preserve">salary &lt;50k $) </w:t>
      </w:r>
      <w:r>
        <w:t xml:space="preserve"> account for only </w:t>
      </w:r>
      <w:r>
        <w:t>75</w:t>
      </w:r>
      <w:r>
        <w:t xml:space="preserve">% of all </w:t>
      </w:r>
      <w:r>
        <w:t xml:space="preserve">records, so we have used </w:t>
      </w:r>
      <w:r w:rsidR="005A771D">
        <w:t xml:space="preserve">10 fold cross validation to calculate </w:t>
      </w:r>
      <w:r>
        <w:t>accuracy, prec</w:t>
      </w:r>
      <w:r w:rsidR="00E134FD">
        <w:t>i</w:t>
      </w:r>
      <w:r>
        <w:t>sion, recall and f1 score</w:t>
      </w:r>
      <w:r w:rsidR="00F256DD">
        <w:t>, at different noise levels</w:t>
      </w:r>
      <w:r>
        <w:t>.</w:t>
      </w:r>
    </w:p>
    <w:p w:rsidR="00213609" w:rsidRPr="00213609" w:rsidRDefault="00213609" w:rsidP="00FE194F">
      <w:pPr>
        <w:rPr>
          <w:b/>
        </w:rPr>
      </w:pPr>
    </w:p>
    <w:p w:rsidR="00E0745D" w:rsidRPr="00586A35" w:rsidRDefault="00E0745D" w:rsidP="00E06A67">
      <w:pPr>
        <w:pStyle w:val="AbsHead"/>
      </w:pPr>
      <w:r>
        <w:t>RESULTS &amp; DISCUSSIONS</w:t>
      </w:r>
    </w:p>
    <w:p w:rsidR="00CB6815" w:rsidRDefault="001618BC" w:rsidP="008E18E4">
      <w:pPr>
        <w:rPr>
          <w:rStyle w:val="Label"/>
          <w:lang w:eastAsia="it-IT"/>
          <w14:ligatures w14:val="standard"/>
        </w:rPr>
      </w:pPr>
      <w:r>
        <w:rPr>
          <w:lang w:eastAsia="it-IT"/>
          <w14:ligatures w14:val="standard"/>
        </w:rPr>
        <w:t>Results of our experiments on different algorithms are discussed below.</w:t>
      </w:r>
    </w:p>
    <w:p w:rsidR="00E0745D" w:rsidRPr="00586A35" w:rsidRDefault="00E0745D" w:rsidP="00E0745D">
      <w:pPr>
        <w:pStyle w:val="Head2"/>
        <w:rPr>
          <w14:ligatures w14:val="standard"/>
        </w:rPr>
      </w:pPr>
      <w:r>
        <w:rPr>
          <w:rStyle w:val="Label"/>
          <w14:ligatures w14:val="standard"/>
        </w:rPr>
        <w:t xml:space="preserve">1. </w:t>
      </w:r>
      <w:r>
        <w:rPr>
          <w14:ligatures w14:val="standard"/>
        </w:rPr>
        <w:t>Logistic Regression</w:t>
      </w:r>
    </w:p>
    <w:p w:rsidR="00F256DD" w:rsidRDefault="00F256DD" w:rsidP="00F256DD">
      <w:r>
        <w:t>Fig</w:t>
      </w:r>
      <w:r>
        <w:t>ure</w:t>
      </w:r>
      <w:r>
        <w:t xml:space="preserve"> </w:t>
      </w:r>
      <w:r>
        <w:t>6</w:t>
      </w:r>
      <w:r>
        <w:t xml:space="preserve"> depicts that value of </w:t>
      </w:r>
      <w:r>
        <w:t>NPV</w:t>
      </w:r>
      <w:r>
        <w:t xml:space="preserve"> for negative class follows a decreasing trend (</w:t>
      </w:r>
      <w:r>
        <w:t>57</w:t>
      </w:r>
      <w:r>
        <w:t xml:space="preserve">% to </w:t>
      </w:r>
      <w:r>
        <w:t>1</w:t>
      </w:r>
      <w:r>
        <w:t xml:space="preserve">4%) with an </w:t>
      </w:r>
      <w:r w:rsidRPr="00BF78C7">
        <w:rPr>
          <w:noProof/>
        </w:rPr>
        <w:t>increase</w:t>
      </w:r>
      <w:r>
        <w:t xml:space="preserve"> in noise level (0% to 90%). Also, we can see that specificity </w:t>
      </w:r>
      <w:r>
        <w:t>does not follow any trend in general due to</w:t>
      </w:r>
      <w:r>
        <w:t xml:space="preserve"> class imbalance.</w:t>
      </w:r>
    </w:p>
    <w:p w:rsidR="005A771D" w:rsidRPr="003B7FD8" w:rsidRDefault="005A771D" w:rsidP="00F62A11">
      <w:pPr>
        <w:pStyle w:val="FigureCaption"/>
      </w:pPr>
    </w:p>
    <w:p w:rsidR="00F62A11" w:rsidRDefault="005A771D" w:rsidP="00F62A11">
      <w:pPr>
        <w:pStyle w:val="FigureCaption"/>
        <w:rPr>
          <w:rStyle w:val="Label"/>
          <w14:ligatures w14:val="standard"/>
        </w:rPr>
      </w:pPr>
      <w:r>
        <w:rPr>
          <w:noProof/>
        </w:rPr>
        <w:drawing>
          <wp:inline distT="0" distB="0" distL="0" distR="0">
            <wp:extent cx="3048000" cy="1707515"/>
            <wp:effectExtent l="12700" t="12700" r="1270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rd1.jpg"/>
                    <pic:cNvPicPr/>
                  </pic:nvPicPr>
                  <pic:blipFill>
                    <a:blip r:embed="rId19"/>
                    <a:stretch>
                      <a:fillRect/>
                    </a:stretch>
                  </pic:blipFill>
                  <pic:spPr>
                    <a:xfrm>
                      <a:off x="0" y="0"/>
                      <a:ext cx="3048000" cy="1707515"/>
                    </a:xfrm>
                    <a:prstGeom prst="rect">
                      <a:avLst/>
                    </a:prstGeom>
                    <a:ln>
                      <a:solidFill>
                        <a:schemeClr val="tx1"/>
                      </a:solidFill>
                    </a:ln>
                  </pic:spPr>
                </pic:pic>
              </a:graphicData>
            </a:graphic>
          </wp:inline>
        </w:drawing>
      </w:r>
    </w:p>
    <w:p w:rsidR="004720D1" w:rsidRDefault="004720D1" w:rsidP="00F62A11">
      <w:pPr>
        <w:pStyle w:val="FigureCaption"/>
        <w:rPr>
          <w:rStyle w:val="Label"/>
          <w14:ligatures w14:val="standard"/>
        </w:rPr>
      </w:pPr>
    </w:p>
    <w:p w:rsidR="003B7FD8" w:rsidRDefault="003B7FD8" w:rsidP="00F62A11">
      <w:pPr>
        <w:pStyle w:val="FigureCaption"/>
        <w:rPr>
          <w:lang w:eastAsia="ja-JP"/>
        </w:rPr>
      </w:pPr>
      <w:r>
        <w:rPr>
          <w:rStyle w:val="Label"/>
          <w14:ligatures w14:val="standard"/>
        </w:rPr>
        <w:t xml:space="preserve">Figure </w:t>
      </w:r>
      <w:r w:rsidR="005A771D">
        <w:rPr>
          <w:rStyle w:val="Label"/>
          <w14:ligatures w14:val="standard"/>
        </w:rPr>
        <w:t>6</w:t>
      </w:r>
      <w:r w:rsidRPr="00C14A4F">
        <w:rPr>
          <w:rStyle w:val="Label"/>
          <w14:ligatures w14:val="standard"/>
        </w:rPr>
        <w:t>:</w:t>
      </w:r>
      <w:r w:rsidRPr="00C14A4F">
        <w:rPr>
          <w:lang w:eastAsia="ja-JP"/>
        </w:rPr>
        <w:t xml:space="preserve"> </w:t>
      </w:r>
      <w:r>
        <w:rPr>
          <w:lang w:eastAsia="ja-JP"/>
        </w:rPr>
        <w:t>Noise Vs Metrics</w:t>
      </w:r>
      <w:r w:rsidR="001618BC">
        <w:rPr>
          <w:lang w:eastAsia="ja-JP"/>
        </w:rPr>
        <w:t xml:space="preserve"> for Logistic Regression</w:t>
      </w:r>
      <w:r w:rsidR="005A771D">
        <w:rPr>
          <w:lang w:eastAsia="ja-JP"/>
        </w:rPr>
        <w:t xml:space="preserve"> (Dataset 1)</w:t>
      </w:r>
    </w:p>
    <w:p w:rsidR="00F62A11" w:rsidRDefault="00F62A11" w:rsidP="00F62A11">
      <w:pPr>
        <w:pStyle w:val="FigureCaption"/>
        <w:rPr>
          <w:lang w:eastAsia="ja-JP"/>
        </w:rPr>
      </w:pPr>
    </w:p>
    <w:p w:rsidR="00F256DD" w:rsidRDefault="00F256DD" w:rsidP="00F256DD">
      <w:r>
        <w:t xml:space="preserve">Figure </w:t>
      </w:r>
      <w:r>
        <w:t>7</w:t>
      </w:r>
      <w:r>
        <w:t xml:space="preserve"> depicts that with an </w:t>
      </w:r>
      <w:r w:rsidRPr="00BF78C7">
        <w:rPr>
          <w:noProof/>
        </w:rPr>
        <w:t>increase</w:t>
      </w:r>
      <w:r>
        <w:t xml:space="preserve"> in noise level (0% to 90%). </w:t>
      </w:r>
      <w:r>
        <w:t xml:space="preserve">All the metrics (accuracy, precision, recall and f1 score) follow decreasing trend, but </w:t>
      </w:r>
      <w:r w:rsidR="002C2538">
        <w:t>the fall in all the metrics is very small.</w:t>
      </w:r>
    </w:p>
    <w:p w:rsidR="00F256DD" w:rsidRDefault="00F256DD" w:rsidP="003B7FD8"/>
    <w:p w:rsidR="005A771D" w:rsidRDefault="005A771D" w:rsidP="003B7FD8">
      <w:r>
        <w:rPr>
          <w:noProof/>
        </w:rPr>
        <w:drawing>
          <wp:inline distT="0" distB="0" distL="0" distR="0">
            <wp:extent cx="3048000" cy="1707515"/>
            <wp:effectExtent l="12700" t="12700" r="1270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jpg"/>
                    <pic:cNvPicPr/>
                  </pic:nvPicPr>
                  <pic:blipFill>
                    <a:blip r:embed="rId20"/>
                    <a:stretch>
                      <a:fillRect/>
                    </a:stretch>
                  </pic:blipFill>
                  <pic:spPr>
                    <a:xfrm>
                      <a:off x="0" y="0"/>
                      <a:ext cx="3048000" cy="1707515"/>
                    </a:xfrm>
                    <a:prstGeom prst="rect">
                      <a:avLst/>
                    </a:prstGeom>
                    <a:ln>
                      <a:solidFill>
                        <a:schemeClr val="tx1"/>
                      </a:solidFill>
                    </a:ln>
                  </pic:spPr>
                </pic:pic>
              </a:graphicData>
            </a:graphic>
          </wp:inline>
        </w:drawing>
      </w:r>
    </w:p>
    <w:p w:rsidR="005A771D" w:rsidRDefault="005A771D" w:rsidP="003B7FD8"/>
    <w:p w:rsidR="005A771D" w:rsidRDefault="005A771D" w:rsidP="005A771D">
      <w:pPr>
        <w:pStyle w:val="FigureCaption"/>
        <w:rPr>
          <w:lang w:eastAsia="ja-JP"/>
        </w:rPr>
      </w:pPr>
      <w:r>
        <w:rPr>
          <w:rStyle w:val="Label"/>
          <w14:ligatures w14:val="standard"/>
        </w:rPr>
        <w:t xml:space="preserve">Figure </w:t>
      </w:r>
      <w:r>
        <w:rPr>
          <w:rStyle w:val="Label"/>
          <w14:ligatures w14:val="standard"/>
        </w:rPr>
        <w:t>7</w:t>
      </w:r>
      <w:r w:rsidRPr="00C14A4F">
        <w:rPr>
          <w:rStyle w:val="Label"/>
          <w14:ligatures w14:val="standard"/>
        </w:rPr>
        <w:t>:</w:t>
      </w:r>
      <w:r w:rsidRPr="00C14A4F">
        <w:rPr>
          <w:lang w:eastAsia="ja-JP"/>
        </w:rPr>
        <w:t xml:space="preserve"> </w:t>
      </w:r>
      <w:r>
        <w:rPr>
          <w:lang w:eastAsia="ja-JP"/>
        </w:rPr>
        <w:t xml:space="preserve">Noise Vs Metrics for Logistic Regression (Dataset </w:t>
      </w:r>
      <w:r>
        <w:rPr>
          <w:lang w:eastAsia="ja-JP"/>
        </w:rPr>
        <w:t>2</w:t>
      </w:r>
      <w:r>
        <w:rPr>
          <w:lang w:eastAsia="ja-JP"/>
        </w:rPr>
        <w:t>)</w:t>
      </w:r>
    </w:p>
    <w:p w:rsidR="003B7FD8" w:rsidRDefault="003B7FD8" w:rsidP="003B7FD8">
      <w:pPr>
        <w:pStyle w:val="Head2"/>
        <w:rPr>
          <w:rStyle w:val="Label"/>
          <w14:ligatures w14:val="standard"/>
        </w:rPr>
      </w:pPr>
      <w:r>
        <w:rPr>
          <w:rStyle w:val="Label"/>
          <w14:ligatures w14:val="standard"/>
        </w:rPr>
        <w:t xml:space="preserve">2. </w:t>
      </w:r>
      <w:r w:rsidR="002C2538">
        <w:rPr>
          <w:rStyle w:val="Label"/>
          <w14:ligatures w14:val="standard"/>
        </w:rPr>
        <w:t xml:space="preserve">Gaussian </w:t>
      </w:r>
      <w:r>
        <w:rPr>
          <w:rStyle w:val="Label"/>
          <w14:ligatures w14:val="standard"/>
        </w:rPr>
        <w:t>Naive Bayes</w:t>
      </w:r>
      <w:r w:rsidR="002678BA">
        <w:rPr>
          <w:rStyle w:val="Label"/>
          <w14:ligatures w14:val="standard"/>
        </w:rPr>
        <w:t xml:space="preserve"> (</w:t>
      </w:r>
      <w:r w:rsidR="002C2538">
        <w:rPr>
          <w:rStyle w:val="Label"/>
          <w14:ligatures w14:val="standard"/>
        </w:rPr>
        <w:t>G</w:t>
      </w:r>
      <w:r w:rsidR="002678BA">
        <w:rPr>
          <w:rStyle w:val="Label"/>
          <w14:ligatures w14:val="standard"/>
        </w:rPr>
        <w:t>NB)</w:t>
      </w:r>
      <w:r>
        <w:rPr>
          <w:rStyle w:val="Label"/>
          <w14:ligatures w14:val="standard"/>
        </w:rPr>
        <w:t xml:space="preserve"> classifier</w:t>
      </w:r>
    </w:p>
    <w:p w:rsidR="00865E78" w:rsidRDefault="00E47565" w:rsidP="00E47565">
      <w:r>
        <w:t xml:space="preserve">Figure </w:t>
      </w:r>
      <w:r w:rsidR="00865E78">
        <w:t>8</w:t>
      </w:r>
      <w:r w:rsidR="001618BC">
        <w:t xml:space="preserve"> </w:t>
      </w:r>
      <w:r w:rsidR="00990349">
        <w:t>shows</w:t>
      </w:r>
      <w:r w:rsidRPr="00E47565">
        <w:t xml:space="preserve"> </w:t>
      </w:r>
      <w:r w:rsidR="00990349">
        <w:t xml:space="preserve">the </w:t>
      </w:r>
      <w:r w:rsidR="00E304E2">
        <w:t xml:space="preserve">performance </w:t>
      </w:r>
      <w:r w:rsidR="001618BC">
        <w:t xml:space="preserve">metrics </w:t>
      </w:r>
      <w:r w:rsidRPr="00E47565">
        <w:t>at different noise levels</w:t>
      </w:r>
      <w:r w:rsidR="00865E78">
        <w:t xml:space="preserve">. We can see, very low values of specificity but values of NPV are better than logistic regression. Also as noise increases (0% to 90%), </w:t>
      </w:r>
      <w:r w:rsidR="00865E78">
        <w:t>decrease in NPV (83% to 37%) is more robust than logistic regression, but this robustness to noise in NPV comes at the cost of low overall specificity.</w:t>
      </w:r>
    </w:p>
    <w:p w:rsidR="00865E78" w:rsidRDefault="00755EE7" w:rsidP="00E47565">
      <w:r>
        <w:rPr>
          <w:noProof/>
        </w:rPr>
        <w:drawing>
          <wp:anchor distT="0" distB="0" distL="114300" distR="114300" simplePos="0" relativeHeight="251662336" behindDoc="0" locked="0" layoutInCell="1" allowOverlap="1">
            <wp:simplePos x="0" y="0"/>
            <wp:positionH relativeFrom="column">
              <wp:posOffset>12065</wp:posOffset>
            </wp:positionH>
            <wp:positionV relativeFrom="paragraph">
              <wp:posOffset>168716</wp:posOffset>
            </wp:positionV>
            <wp:extent cx="3048000" cy="1677670"/>
            <wp:effectExtent l="12700" t="12700" r="12700" b="114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b1.jpg"/>
                    <pic:cNvPicPr/>
                  </pic:nvPicPr>
                  <pic:blipFill>
                    <a:blip r:embed="rId21"/>
                    <a:stretch>
                      <a:fillRect/>
                    </a:stretch>
                  </pic:blipFill>
                  <pic:spPr>
                    <a:xfrm>
                      <a:off x="0" y="0"/>
                      <a:ext cx="3048000" cy="16776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65E78" w:rsidRDefault="00865E78" w:rsidP="00E47565"/>
    <w:p w:rsidR="00E47565" w:rsidRDefault="00E47565" w:rsidP="00F62A11">
      <w:pPr>
        <w:pStyle w:val="FigureCaption"/>
        <w:rPr>
          <w:lang w:eastAsia="ja-JP"/>
          <w14:ligatures w14:val="standard"/>
        </w:rPr>
      </w:pPr>
      <w:r w:rsidRPr="00DA4995">
        <w:rPr>
          <w:lang w:eastAsia="ja-JP"/>
        </w:rPr>
        <w:t xml:space="preserve">Figure </w:t>
      </w:r>
      <w:r w:rsidR="002C2538">
        <w:rPr>
          <w:lang w:eastAsia="ja-JP"/>
        </w:rPr>
        <w:t>8</w:t>
      </w:r>
      <w:r w:rsidRPr="00DA4995">
        <w:rPr>
          <w:lang w:eastAsia="ja-JP"/>
        </w:rPr>
        <w:t xml:space="preserve">: </w:t>
      </w:r>
      <w:r w:rsidR="002C2538">
        <w:rPr>
          <w:lang w:eastAsia="ja-JP"/>
        </w:rPr>
        <w:t>Noise Vs Metrics for</w:t>
      </w:r>
      <w:r w:rsidR="002C2538">
        <w:rPr>
          <w:lang w:eastAsia="ja-JP"/>
        </w:rPr>
        <w:t xml:space="preserve"> GNB</w:t>
      </w:r>
      <w:r w:rsidR="002C2538">
        <w:rPr>
          <w:lang w:eastAsia="ja-JP"/>
        </w:rPr>
        <w:t xml:space="preserve"> (Dataset 1)</w:t>
      </w:r>
    </w:p>
    <w:p w:rsidR="00865E78" w:rsidRDefault="00865E78" w:rsidP="00F62A11">
      <w:pPr>
        <w:pStyle w:val="FigureCaption"/>
      </w:pPr>
    </w:p>
    <w:p w:rsidR="00865E78" w:rsidRDefault="00865E78" w:rsidP="00865E78">
      <w:r>
        <w:t xml:space="preserve">Figure </w:t>
      </w:r>
      <w:r>
        <w:t>9</w:t>
      </w:r>
      <w:r>
        <w:t xml:space="preserve"> shows</w:t>
      </w:r>
      <w:r w:rsidRPr="00E47565">
        <w:t xml:space="preserve"> </w:t>
      </w:r>
      <w:r>
        <w:t xml:space="preserve">the performance metrics </w:t>
      </w:r>
      <w:r w:rsidRPr="00E47565">
        <w:t>at different noise levels</w:t>
      </w:r>
      <w:r>
        <w:t xml:space="preserve">. We can see, very low values of </w:t>
      </w:r>
      <w:r>
        <w:t>f1 score and recall,</w:t>
      </w:r>
      <w:r>
        <w:t xml:space="preserve"> but values of </w:t>
      </w:r>
      <w:r w:rsidR="00E134FD">
        <w:t xml:space="preserve">accuracy and precision </w:t>
      </w:r>
      <w:r>
        <w:t xml:space="preserve">are better than logistic regression. Also as noise increases (0% to 90%), decrease in </w:t>
      </w:r>
      <w:r w:rsidR="00E134FD">
        <w:t xml:space="preserve">accuracy and precision </w:t>
      </w:r>
      <w:r>
        <w:t xml:space="preserve">is more robust than logistic regression, but this robustness to noise in </w:t>
      </w:r>
      <w:r w:rsidR="00E134FD">
        <w:t>accuracy and precision c</w:t>
      </w:r>
      <w:r>
        <w:t xml:space="preserve">omes at the cost of low overall </w:t>
      </w:r>
      <w:r w:rsidR="00E134FD">
        <w:t>f1 score and recall</w:t>
      </w:r>
      <w:r>
        <w:t>.</w:t>
      </w:r>
    </w:p>
    <w:p w:rsidR="00865E78" w:rsidRPr="003B7FD8" w:rsidRDefault="00865E78" w:rsidP="00F62A11">
      <w:pPr>
        <w:pStyle w:val="FigureCaption"/>
      </w:pPr>
    </w:p>
    <w:p w:rsidR="00F62A11" w:rsidRDefault="002C2538" w:rsidP="00F62A11">
      <w:pPr>
        <w:pStyle w:val="FigureCaption"/>
        <w:rPr>
          <w:rStyle w:val="Label"/>
          <w14:ligatures w14:val="standard"/>
        </w:rPr>
      </w:pPr>
      <w:r>
        <w:rPr>
          <w:noProof/>
        </w:rPr>
        <w:drawing>
          <wp:inline distT="0" distB="0" distL="0" distR="0">
            <wp:extent cx="3048000" cy="1863090"/>
            <wp:effectExtent l="12700" t="12700" r="1270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b2.jpg"/>
                    <pic:cNvPicPr/>
                  </pic:nvPicPr>
                  <pic:blipFill>
                    <a:blip r:embed="rId22"/>
                    <a:stretch>
                      <a:fillRect/>
                    </a:stretch>
                  </pic:blipFill>
                  <pic:spPr>
                    <a:xfrm>
                      <a:off x="0" y="0"/>
                      <a:ext cx="3048000" cy="1863090"/>
                    </a:xfrm>
                    <a:prstGeom prst="rect">
                      <a:avLst/>
                    </a:prstGeom>
                    <a:ln>
                      <a:solidFill>
                        <a:schemeClr val="tx1"/>
                      </a:solidFill>
                    </a:ln>
                  </pic:spPr>
                </pic:pic>
              </a:graphicData>
            </a:graphic>
          </wp:inline>
        </w:drawing>
      </w:r>
    </w:p>
    <w:p w:rsidR="00DF701F" w:rsidRDefault="00DF701F" w:rsidP="00F62A11">
      <w:pPr>
        <w:pStyle w:val="FigureCaption"/>
        <w:rPr>
          <w:rStyle w:val="Label"/>
          <w14:ligatures w14:val="standard"/>
        </w:rPr>
      </w:pPr>
    </w:p>
    <w:p w:rsidR="00E47565" w:rsidRDefault="00E47565" w:rsidP="00F62A11">
      <w:pPr>
        <w:pStyle w:val="FigureCaption"/>
      </w:pPr>
      <w:r>
        <w:rPr>
          <w:rStyle w:val="Label"/>
          <w14:ligatures w14:val="standard"/>
        </w:rPr>
        <w:t xml:space="preserve">Figure </w:t>
      </w:r>
      <w:r w:rsidR="002C2538">
        <w:rPr>
          <w:rStyle w:val="Label"/>
          <w14:ligatures w14:val="standard"/>
        </w:rPr>
        <w:t>9</w:t>
      </w:r>
      <w:r w:rsidRPr="00C14A4F">
        <w:rPr>
          <w:rStyle w:val="Label"/>
          <w14:ligatures w14:val="standard"/>
        </w:rPr>
        <w:t>:</w:t>
      </w:r>
      <w:r w:rsidRPr="00C14A4F">
        <w:rPr>
          <w:lang w:eastAsia="ja-JP"/>
        </w:rPr>
        <w:t xml:space="preserve"> </w:t>
      </w:r>
      <w:r>
        <w:rPr>
          <w:lang w:eastAsia="ja-JP"/>
        </w:rPr>
        <w:t>Noise Vs Metrics</w:t>
      </w:r>
      <w:r w:rsidR="001618BC">
        <w:rPr>
          <w:lang w:eastAsia="ja-JP"/>
        </w:rPr>
        <w:t xml:space="preserve"> for </w:t>
      </w:r>
      <w:r w:rsidR="00865E78">
        <w:rPr>
          <w:lang w:eastAsia="ja-JP"/>
        </w:rPr>
        <w:t>GNB</w:t>
      </w:r>
      <w:r w:rsidR="001618BC">
        <w:rPr>
          <w:lang w:eastAsia="ja-JP"/>
        </w:rPr>
        <w:t xml:space="preserve"> </w:t>
      </w:r>
      <w:r w:rsidR="00865E78">
        <w:rPr>
          <w:lang w:eastAsia="ja-JP"/>
        </w:rPr>
        <w:t>(Dataset 2)</w:t>
      </w:r>
    </w:p>
    <w:p w:rsidR="00E47565" w:rsidRDefault="00E47565" w:rsidP="00E47565">
      <w:pPr>
        <w:pStyle w:val="Head2"/>
        <w:rPr>
          <w:rStyle w:val="Label"/>
          <w14:ligatures w14:val="standard"/>
        </w:rPr>
      </w:pPr>
      <w:r>
        <w:rPr>
          <w:rStyle w:val="Label"/>
          <w14:ligatures w14:val="standard"/>
        </w:rPr>
        <w:t>3. Random forest</w:t>
      </w:r>
      <w:r w:rsidR="00DA4995">
        <w:rPr>
          <w:rStyle w:val="Label"/>
          <w14:ligatures w14:val="standard"/>
        </w:rPr>
        <w:t xml:space="preserve"> (RF)</w:t>
      </w:r>
      <w:r>
        <w:rPr>
          <w:rStyle w:val="Label"/>
          <w14:ligatures w14:val="standard"/>
        </w:rPr>
        <w:t xml:space="preserve"> classifier</w:t>
      </w:r>
    </w:p>
    <w:p w:rsidR="00BF78C7" w:rsidRPr="00F362FF" w:rsidRDefault="00E134FD" w:rsidP="002467FC">
      <w:pPr>
        <w:pStyle w:val="KeyWordHead"/>
      </w:pPr>
      <w:r>
        <w:t xml:space="preserve">Figure </w:t>
      </w:r>
      <w:r>
        <w:t>10</w:t>
      </w:r>
      <w:r>
        <w:t xml:space="preserve"> illustrates that as</w:t>
      </w:r>
      <w:r>
        <w:t xml:space="preserve"> </w:t>
      </w:r>
      <w:r>
        <w:t xml:space="preserve">noise increases, </w:t>
      </w:r>
      <w:r>
        <w:t>NPV</w:t>
      </w:r>
      <w:r>
        <w:t xml:space="preserve"> decreases from 7</w:t>
      </w:r>
      <w:r>
        <w:t>7</w:t>
      </w:r>
      <w:r>
        <w:t>% to 4</w:t>
      </w:r>
      <w:r>
        <w:t>1</w:t>
      </w:r>
      <w:r>
        <w:t>% whereas</w:t>
      </w:r>
      <w:r>
        <w:t xml:space="preserve"> </w:t>
      </w:r>
      <w:r>
        <w:t>specificity at all noise levels is good</w:t>
      </w:r>
      <w:r>
        <w:t xml:space="preserve"> and does not follow any trend</w:t>
      </w:r>
      <w:r w:rsidR="002467FC">
        <w:t>.</w:t>
      </w:r>
    </w:p>
    <w:p w:rsidR="00F62A11" w:rsidRDefault="00E134FD" w:rsidP="00E06A67">
      <w:pPr>
        <w:pStyle w:val="KeyWordHead"/>
      </w:pPr>
      <w:r>
        <w:rPr>
          <w:noProof/>
        </w:rPr>
        <w:lastRenderedPageBreak/>
        <w:drawing>
          <wp:inline distT="0" distB="0" distL="0" distR="0">
            <wp:extent cx="3048000" cy="1818005"/>
            <wp:effectExtent l="12700" t="12700" r="1270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f1.jpg"/>
                    <pic:cNvPicPr/>
                  </pic:nvPicPr>
                  <pic:blipFill>
                    <a:blip r:embed="rId23"/>
                    <a:stretch>
                      <a:fillRect/>
                    </a:stretch>
                  </pic:blipFill>
                  <pic:spPr>
                    <a:xfrm>
                      <a:off x="0" y="0"/>
                      <a:ext cx="3048000" cy="1818005"/>
                    </a:xfrm>
                    <a:prstGeom prst="rect">
                      <a:avLst/>
                    </a:prstGeom>
                    <a:ln>
                      <a:solidFill>
                        <a:schemeClr val="tx1"/>
                      </a:solidFill>
                    </a:ln>
                  </pic:spPr>
                </pic:pic>
              </a:graphicData>
            </a:graphic>
          </wp:inline>
        </w:drawing>
      </w:r>
    </w:p>
    <w:p w:rsidR="00E134FD" w:rsidRDefault="00E134FD" w:rsidP="00E134FD">
      <w:pPr>
        <w:pStyle w:val="FigureCaption"/>
        <w:rPr>
          <w:lang w:eastAsia="ja-JP"/>
        </w:rPr>
      </w:pPr>
    </w:p>
    <w:p w:rsidR="00E134FD" w:rsidRDefault="00E134FD" w:rsidP="00E134FD">
      <w:pPr>
        <w:pStyle w:val="FigureCaption"/>
        <w:rPr>
          <w:lang w:eastAsia="ja-JP"/>
        </w:rPr>
      </w:pPr>
      <w:r w:rsidRPr="00DA4995">
        <w:rPr>
          <w:lang w:eastAsia="ja-JP"/>
        </w:rPr>
        <w:t xml:space="preserve">Figure </w:t>
      </w:r>
      <w:r>
        <w:rPr>
          <w:lang w:eastAsia="ja-JP"/>
        </w:rPr>
        <w:t>10</w:t>
      </w:r>
      <w:r w:rsidRPr="00DA4995">
        <w:rPr>
          <w:lang w:eastAsia="ja-JP"/>
        </w:rPr>
        <w:t xml:space="preserve">: </w:t>
      </w:r>
      <w:r>
        <w:rPr>
          <w:lang w:eastAsia="ja-JP"/>
        </w:rPr>
        <w:t xml:space="preserve">Noise Vs Metrics for </w:t>
      </w:r>
      <w:r>
        <w:rPr>
          <w:lang w:eastAsia="ja-JP"/>
        </w:rPr>
        <w:t>RF</w:t>
      </w:r>
      <w:r>
        <w:rPr>
          <w:lang w:eastAsia="ja-JP"/>
        </w:rPr>
        <w:t xml:space="preserve"> (Dataset 1)</w:t>
      </w:r>
    </w:p>
    <w:p w:rsidR="002467FC" w:rsidRPr="00F362FF" w:rsidRDefault="002467FC" w:rsidP="002467FC">
      <w:pPr>
        <w:pStyle w:val="KeyWordHead"/>
      </w:pPr>
      <w:r>
        <w:t>Figure 1</w:t>
      </w:r>
      <w:r w:rsidR="003A419D">
        <w:t>1</w:t>
      </w:r>
      <w:r>
        <w:t xml:space="preserve"> illustrates that as noise increases, </w:t>
      </w:r>
      <w:r>
        <w:t>recall and f1 follows a</w:t>
      </w:r>
      <w:r>
        <w:t xml:space="preserve"> decreas</w:t>
      </w:r>
      <w:r>
        <w:t xml:space="preserve">ing trend </w:t>
      </w:r>
      <w:r>
        <w:t xml:space="preserve">whereas </w:t>
      </w:r>
      <w:r>
        <w:t>precision and accuracy</w:t>
      </w:r>
      <w:r>
        <w:t xml:space="preserve"> at all noise levels </w:t>
      </w:r>
      <w:r>
        <w:t>are</w:t>
      </w:r>
      <w:r>
        <w:t xml:space="preserve"> good and do not follow any trend</w:t>
      </w:r>
      <w:r>
        <w:t>. Also, robustness of decrease in recall and f1 to noise is better than logistic regression.</w:t>
      </w:r>
    </w:p>
    <w:p w:rsidR="002467FC" w:rsidRDefault="002467FC" w:rsidP="00E134FD">
      <w:pPr>
        <w:pStyle w:val="FigureCaption"/>
        <w:rPr>
          <w:lang w:eastAsia="ja-JP"/>
          <w14:ligatures w14:val="standard"/>
        </w:rPr>
      </w:pPr>
    </w:p>
    <w:p w:rsidR="002467FC" w:rsidRDefault="002467FC" w:rsidP="00E134FD">
      <w:pPr>
        <w:pStyle w:val="FigureCaption"/>
        <w:rPr>
          <w:lang w:eastAsia="ja-JP"/>
          <w14:ligatures w14:val="standard"/>
        </w:rPr>
      </w:pPr>
      <w:r>
        <w:rPr>
          <w:noProof/>
          <w:lang w:eastAsia="ja-JP"/>
        </w:rPr>
        <w:drawing>
          <wp:inline distT="0" distB="0" distL="0" distR="0">
            <wp:extent cx="3048000" cy="1780540"/>
            <wp:effectExtent l="12700" t="12700" r="1270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f2.jpg"/>
                    <pic:cNvPicPr/>
                  </pic:nvPicPr>
                  <pic:blipFill>
                    <a:blip r:embed="rId24"/>
                    <a:stretch>
                      <a:fillRect/>
                    </a:stretch>
                  </pic:blipFill>
                  <pic:spPr>
                    <a:xfrm>
                      <a:off x="0" y="0"/>
                      <a:ext cx="3048000" cy="1780540"/>
                    </a:xfrm>
                    <a:prstGeom prst="rect">
                      <a:avLst/>
                    </a:prstGeom>
                    <a:ln>
                      <a:solidFill>
                        <a:schemeClr val="tx1"/>
                      </a:solidFill>
                    </a:ln>
                  </pic:spPr>
                </pic:pic>
              </a:graphicData>
            </a:graphic>
          </wp:inline>
        </w:drawing>
      </w:r>
    </w:p>
    <w:p w:rsidR="002467FC" w:rsidRDefault="002467FC" w:rsidP="00E134FD">
      <w:pPr>
        <w:pStyle w:val="FigureCaption"/>
        <w:rPr>
          <w:lang w:eastAsia="ja-JP"/>
          <w14:ligatures w14:val="standard"/>
        </w:rPr>
      </w:pPr>
    </w:p>
    <w:p w:rsidR="002467FC" w:rsidRDefault="002467FC" w:rsidP="002467FC">
      <w:pPr>
        <w:pStyle w:val="FigureCaption"/>
        <w:rPr>
          <w:lang w:eastAsia="ja-JP"/>
        </w:rPr>
      </w:pPr>
      <w:r w:rsidRPr="00DA4995">
        <w:rPr>
          <w:lang w:eastAsia="ja-JP"/>
        </w:rPr>
        <w:t xml:space="preserve">Figure </w:t>
      </w:r>
      <w:r>
        <w:rPr>
          <w:lang w:eastAsia="ja-JP"/>
        </w:rPr>
        <w:t>1</w:t>
      </w:r>
      <w:r>
        <w:rPr>
          <w:lang w:eastAsia="ja-JP"/>
        </w:rPr>
        <w:t>1</w:t>
      </w:r>
      <w:r w:rsidRPr="00DA4995">
        <w:rPr>
          <w:lang w:eastAsia="ja-JP"/>
        </w:rPr>
        <w:t xml:space="preserve">: </w:t>
      </w:r>
      <w:r>
        <w:rPr>
          <w:lang w:eastAsia="ja-JP"/>
        </w:rPr>
        <w:t xml:space="preserve">Noise Vs Metrics for RF (Dataset </w:t>
      </w:r>
      <w:r>
        <w:rPr>
          <w:lang w:eastAsia="ja-JP"/>
        </w:rPr>
        <w:t>2</w:t>
      </w:r>
      <w:r>
        <w:rPr>
          <w:lang w:eastAsia="ja-JP"/>
        </w:rPr>
        <w:t>)</w:t>
      </w:r>
    </w:p>
    <w:p w:rsidR="002467FC" w:rsidRDefault="002467FC" w:rsidP="00E134FD">
      <w:pPr>
        <w:pStyle w:val="FigureCaption"/>
        <w:rPr>
          <w:lang w:eastAsia="ja-JP"/>
          <w14:ligatures w14:val="standard"/>
        </w:rPr>
      </w:pPr>
    </w:p>
    <w:p w:rsidR="002467FC" w:rsidRDefault="002467FC" w:rsidP="002467FC">
      <w:r>
        <w:t>From above experiments, we conclude that:</w:t>
      </w:r>
    </w:p>
    <w:p w:rsidR="002467FC" w:rsidRDefault="002467FC" w:rsidP="002467FC">
      <w:r>
        <w:t>1. Logistic Regression is the least robust to noise.</w:t>
      </w:r>
    </w:p>
    <w:p w:rsidR="002467FC" w:rsidRDefault="002467FC" w:rsidP="002467FC">
      <w:r>
        <w:t xml:space="preserve">2. </w:t>
      </w:r>
      <w:r w:rsidR="00544112">
        <w:t>G</w:t>
      </w:r>
      <w:r>
        <w:t>NB classifier is most robust to noise but provides low specificity</w:t>
      </w:r>
      <w:r>
        <w:t xml:space="preserve"> in dataset 1 and low recall and f1 score in dataset 2</w:t>
      </w:r>
      <w:r>
        <w:t>.</w:t>
      </w:r>
    </w:p>
    <w:p w:rsidR="002467FC" w:rsidRPr="00BF78C7" w:rsidRDefault="002467FC" w:rsidP="002467FC">
      <w:r>
        <w:t xml:space="preserve">3. RF classifier is more robust to noise than Logistic Regression but less robust than </w:t>
      </w:r>
      <w:r w:rsidR="00544112">
        <w:t>G</w:t>
      </w:r>
      <w:r>
        <w:t>NB classifier. Also, it maintains high specificity throughout different noise levels</w:t>
      </w:r>
      <w:r>
        <w:t xml:space="preserve"> in dataset 1 and in dataset 2 it maintains high recall and f1 score</w:t>
      </w:r>
      <w:r>
        <w:t>.</w:t>
      </w:r>
    </w:p>
    <w:p w:rsidR="002467FC" w:rsidRDefault="002467FC" w:rsidP="00E134FD">
      <w:pPr>
        <w:pStyle w:val="FigureCaption"/>
        <w:rPr>
          <w:lang w:eastAsia="ja-JP"/>
          <w14:ligatures w14:val="standard"/>
        </w:rPr>
      </w:pPr>
    </w:p>
    <w:p w:rsidR="003A419D" w:rsidRDefault="003A419D" w:rsidP="00E134FD">
      <w:pPr>
        <w:pStyle w:val="FigureCaption"/>
        <w:rPr>
          <w:rFonts w:cstheme="minorBidi"/>
          <w:b w:val="0"/>
        </w:rPr>
      </w:pPr>
      <w:r w:rsidRPr="003A419D">
        <w:rPr>
          <w:rFonts w:cstheme="minorBidi"/>
          <w:b w:val="0"/>
        </w:rPr>
        <w:t xml:space="preserve">Figure 12 shows specificity and NPV for all the three </w:t>
      </w:r>
      <w:r>
        <w:rPr>
          <w:rFonts w:cstheme="minorBidi"/>
          <w:b w:val="0"/>
        </w:rPr>
        <w:t>algorithm</w:t>
      </w:r>
      <w:r w:rsidRPr="003A419D">
        <w:rPr>
          <w:rFonts w:cstheme="minorBidi"/>
          <w:b w:val="0"/>
        </w:rPr>
        <w:t>s on dataset 1.</w:t>
      </w:r>
    </w:p>
    <w:p w:rsidR="003A419D" w:rsidRPr="003A419D" w:rsidRDefault="003A419D" w:rsidP="00E134FD">
      <w:pPr>
        <w:pStyle w:val="FigureCaption"/>
        <w:rPr>
          <w:rFonts w:cstheme="minorBidi"/>
          <w:b w:val="0"/>
        </w:rPr>
      </w:pPr>
      <w:r>
        <w:rPr>
          <w:rFonts w:cstheme="minorBidi"/>
          <w:b w:val="0"/>
        </w:rPr>
        <w:t>Figure 13 shows accuracy and f1 score for all the three algorithms on dataset 2.</w:t>
      </w:r>
    </w:p>
    <w:p w:rsidR="00A457D6" w:rsidRDefault="00A457D6" w:rsidP="00E134FD">
      <w:pPr>
        <w:pStyle w:val="FigureCaption"/>
        <w:rPr>
          <w:lang w:eastAsia="ja-JP"/>
          <w14:ligatures w14:val="standard"/>
        </w:rPr>
      </w:pPr>
      <w:r>
        <w:rPr>
          <w:noProof/>
          <w:lang w:eastAsia="ja-JP"/>
        </w:rPr>
        <w:drawing>
          <wp:inline distT="0" distB="0" distL="0" distR="0">
            <wp:extent cx="3048000" cy="2145665"/>
            <wp:effectExtent l="12700" t="12700" r="1270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uchbhi.jpg"/>
                    <pic:cNvPicPr/>
                  </pic:nvPicPr>
                  <pic:blipFill>
                    <a:blip r:embed="rId25"/>
                    <a:stretch>
                      <a:fillRect/>
                    </a:stretch>
                  </pic:blipFill>
                  <pic:spPr>
                    <a:xfrm>
                      <a:off x="0" y="0"/>
                      <a:ext cx="3048000" cy="2145665"/>
                    </a:xfrm>
                    <a:prstGeom prst="rect">
                      <a:avLst/>
                    </a:prstGeom>
                    <a:ln>
                      <a:solidFill>
                        <a:schemeClr val="tx1"/>
                      </a:solidFill>
                    </a:ln>
                  </pic:spPr>
                </pic:pic>
              </a:graphicData>
            </a:graphic>
          </wp:inline>
        </w:drawing>
      </w:r>
    </w:p>
    <w:p w:rsidR="00A457D6" w:rsidRDefault="00A457D6" w:rsidP="00C61E50">
      <w:pPr>
        <w:pStyle w:val="AbsHead"/>
        <w:rPr>
          <w:sz w:val="18"/>
          <w:lang w:val="en-US" w:eastAsia="ja-JP"/>
        </w:rPr>
      </w:pPr>
      <w:r w:rsidRPr="00A457D6">
        <w:rPr>
          <w:sz w:val="18"/>
          <w:lang w:val="en-US" w:eastAsia="ja-JP"/>
        </w:rPr>
        <w:t>Figure 12</w:t>
      </w:r>
      <w:r w:rsidR="003A419D">
        <w:rPr>
          <w:sz w:val="18"/>
          <w:lang w:val="en-US" w:eastAsia="ja-JP"/>
        </w:rPr>
        <w:t xml:space="preserve">: Noise vs Metrics for dataset </w:t>
      </w:r>
      <w:r w:rsidR="003A419D">
        <w:rPr>
          <w:sz w:val="18"/>
          <w:lang w:val="en-US" w:eastAsia="ja-JP"/>
        </w:rPr>
        <w:t>1</w:t>
      </w:r>
    </w:p>
    <w:p w:rsidR="003A419D" w:rsidRPr="00A457D6" w:rsidRDefault="003A419D" w:rsidP="00C61E50">
      <w:pPr>
        <w:pStyle w:val="AbsHead"/>
        <w:rPr>
          <w:sz w:val="18"/>
          <w:lang w:val="en-US" w:eastAsia="ja-JP"/>
        </w:rPr>
      </w:pPr>
    </w:p>
    <w:p w:rsidR="00A457D6" w:rsidRDefault="00A457D6" w:rsidP="00C61E50">
      <w:pPr>
        <w:pStyle w:val="AbsHead"/>
      </w:pPr>
      <w:r>
        <w:rPr>
          <w:noProof/>
        </w:rPr>
        <w:drawing>
          <wp:inline distT="0" distB="0" distL="0" distR="0">
            <wp:extent cx="3048000" cy="2171065"/>
            <wp:effectExtent l="12700" t="12700" r="12700"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uchbhi1.jpg"/>
                    <pic:cNvPicPr/>
                  </pic:nvPicPr>
                  <pic:blipFill>
                    <a:blip r:embed="rId26"/>
                    <a:stretch>
                      <a:fillRect/>
                    </a:stretch>
                  </pic:blipFill>
                  <pic:spPr>
                    <a:xfrm>
                      <a:off x="0" y="0"/>
                      <a:ext cx="3048000" cy="2171065"/>
                    </a:xfrm>
                    <a:prstGeom prst="rect">
                      <a:avLst/>
                    </a:prstGeom>
                    <a:ln>
                      <a:solidFill>
                        <a:schemeClr val="tx1"/>
                      </a:solidFill>
                    </a:ln>
                  </pic:spPr>
                </pic:pic>
              </a:graphicData>
            </a:graphic>
          </wp:inline>
        </w:drawing>
      </w:r>
    </w:p>
    <w:p w:rsidR="00A457D6" w:rsidRPr="00A457D6" w:rsidRDefault="00A457D6" w:rsidP="00C61E50">
      <w:pPr>
        <w:pStyle w:val="AbsHead"/>
        <w:rPr>
          <w:sz w:val="18"/>
          <w:lang w:val="en-US" w:eastAsia="ja-JP"/>
        </w:rPr>
      </w:pPr>
      <w:r w:rsidRPr="00A457D6">
        <w:rPr>
          <w:sz w:val="18"/>
          <w:lang w:val="en-US" w:eastAsia="ja-JP"/>
        </w:rPr>
        <w:t>Figure 13</w:t>
      </w:r>
      <w:r w:rsidR="003A419D">
        <w:rPr>
          <w:sz w:val="18"/>
          <w:lang w:val="en-US" w:eastAsia="ja-JP"/>
        </w:rPr>
        <w:t>: Noise vs Metrics for dataset 2</w:t>
      </w:r>
    </w:p>
    <w:p w:rsidR="006413EE" w:rsidRDefault="004913B5" w:rsidP="00C61E50">
      <w:pPr>
        <w:pStyle w:val="AbsHead"/>
      </w:pPr>
      <w:r>
        <w:t>LIMITATION &amp; OUTLOOKS</w:t>
      </w:r>
    </w:p>
    <w:bookmarkEnd w:id="0"/>
    <w:p w:rsidR="003A419D" w:rsidRPr="003A419D" w:rsidRDefault="003A419D" w:rsidP="003A419D">
      <w:pPr>
        <w:pStyle w:val="ReferenceHead"/>
      </w:pPr>
      <w:r w:rsidRPr="003A419D">
        <w:t>Due to time constraints, currently, we have evaluated the impact of</w:t>
      </w:r>
      <w:r w:rsidRPr="003A419D">
        <w:t xml:space="preserve"> </w:t>
      </w:r>
      <w:r w:rsidRPr="003A419D">
        <w:t>noise on only three ML algorithms (</w:t>
      </w:r>
      <w:r w:rsidR="00544112">
        <w:t>G</w:t>
      </w:r>
      <w:r w:rsidRPr="003A419D">
        <w:t>NB classifier, Logistic</w:t>
      </w:r>
      <w:r w:rsidRPr="003A419D">
        <w:t xml:space="preserve"> </w:t>
      </w:r>
      <w:r w:rsidRPr="003A419D">
        <w:t xml:space="preserve">Regression and RF classifier). Also, we </w:t>
      </w:r>
      <w:r>
        <w:t xml:space="preserve">did not tune all the parameters for Random forest algorithm and did not tune hyper-parameters for each noise level. </w:t>
      </w:r>
      <w:r w:rsidRPr="003A419D">
        <w:t>However,</w:t>
      </w:r>
      <w:r w:rsidRPr="003A419D">
        <w:t xml:space="preserve"> </w:t>
      </w:r>
      <w:r w:rsidRPr="003A419D">
        <w:t xml:space="preserve">we would try to investigate the impact after performing hyper-parameter tuning </w:t>
      </w:r>
      <w:r>
        <w:t>for each noise level</w:t>
      </w:r>
      <w:r w:rsidRPr="003A419D">
        <w:t>, in addition to</w:t>
      </w:r>
      <w:r w:rsidRPr="003A419D">
        <w:t xml:space="preserve"> </w:t>
      </w:r>
      <w:r w:rsidRPr="003A419D">
        <w:t>experimenting with other algorithms like decision tree and k-nearest neighbors (KNN)</w:t>
      </w:r>
      <w:r w:rsidR="00544112">
        <w:t>. We would also like to</w:t>
      </w:r>
      <w:r w:rsidRPr="003A419D">
        <w:t xml:space="preserve"> investigat</w:t>
      </w:r>
      <w:r w:rsidR="00544112">
        <w:t>e</w:t>
      </w:r>
      <w:r w:rsidRPr="003A419D">
        <w:t xml:space="preserve"> </w:t>
      </w:r>
      <w:r w:rsidR="00544112">
        <w:t xml:space="preserve">effect of </w:t>
      </w:r>
      <w:r w:rsidRPr="003A419D">
        <w:t xml:space="preserve">other forms of noise </w:t>
      </w:r>
      <w:r w:rsidR="00544112">
        <w:t xml:space="preserve">on the machine learning algorithms </w:t>
      </w:r>
      <w:r w:rsidRPr="003A419D">
        <w:t>as</w:t>
      </w:r>
      <w:r w:rsidRPr="003A419D">
        <w:t xml:space="preserve"> </w:t>
      </w:r>
      <w:r w:rsidRPr="003A419D">
        <w:t xml:space="preserve">part of </w:t>
      </w:r>
      <w:r w:rsidR="00544112">
        <w:t xml:space="preserve">the </w:t>
      </w:r>
      <w:r w:rsidRPr="003A419D">
        <w:t>future work.</w:t>
      </w:r>
    </w:p>
    <w:p w:rsidR="0007392C" w:rsidRPr="00586A35" w:rsidRDefault="00AA5BF1" w:rsidP="003A419D">
      <w:pPr>
        <w:pStyle w:val="AbsHead"/>
      </w:pPr>
      <w:r w:rsidRPr="00586A35">
        <w:t>REFERENCES</w:t>
      </w:r>
    </w:p>
    <w:p w:rsidR="00732D22" w:rsidRPr="00EE2ED9" w:rsidRDefault="00544112" w:rsidP="00544112">
      <w:pPr>
        <w:pStyle w:val="Bibentry"/>
        <w:rPr>
          <w:rFonts w:cstheme="minorBidi"/>
          <w:sz w:val="18"/>
        </w:rPr>
      </w:pPr>
      <w:r>
        <w:t xml:space="preserve"> </w:t>
      </w:r>
      <w:r w:rsidR="00CB6815">
        <w:t>[1</w:t>
      </w:r>
      <w:r w:rsidR="00586A35" w:rsidRPr="00586A35">
        <w:t>]</w:t>
      </w:r>
      <w:r w:rsidR="00BC5BDA" w:rsidRPr="00586A35">
        <w:tab/>
      </w:r>
      <w:proofErr w:type="spellStart"/>
      <w:r w:rsidR="00BC639C" w:rsidRPr="00BC639C">
        <w:t>Kalapanidas</w:t>
      </w:r>
      <w:proofErr w:type="spellEnd"/>
      <w:r w:rsidR="00BC639C" w:rsidRPr="00BC639C">
        <w:t xml:space="preserve">, Elias, Nikolaos </w:t>
      </w:r>
      <w:proofErr w:type="spellStart"/>
      <w:r w:rsidR="00BC639C" w:rsidRPr="00BC639C">
        <w:t>Avouris</w:t>
      </w:r>
      <w:proofErr w:type="spellEnd"/>
      <w:r w:rsidR="00BC639C" w:rsidRPr="00BC639C">
        <w:t xml:space="preserve">, Marian </w:t>
      </w:r>
      <w:proofErr w:type="spellStart"/>
      <w:r w:rsidR="00BC639C" w:rsidRPr="00BC639C">
        <w:t>Craciun</w:t>
      </w:r>
      <w:proofErr w:type="spellEnd"/>
      <w:r w:rsidR="00BC639C" w:rsidRPr="00BC639C">
        <w:t xml:space="preserve">, and Daniel </w:t>
      </w:r>
      <w:proofErr w:type="spellStart"/>
      <w:r w:rsidR="00BC639C" w:rsidRPr="00BC639C">
        <w:t>Neagu</w:t>
      </w:r>
      <w:proofErr w:type="spellEnd"/>
      <w:r w:rsidR="00BC639C" w:rsidRPr="00BC639C">
        <w:t>. "Machine learning algorithms: a study on noise sensitivity." In </w:t>
      </w:r>
      <w:r w:rsidR="00BC639C" w:rsidRPr="00BC639C">
        <w:rPr>
          <w:i/>
          <w:iCs/>
        </w:rPr>
        <w:t xml:space="preserve">Proc. 1st </w:t>
      </w:r>
      <w:r w:rsidR="00BC639C" w:rsidRPr="008B06E4">
        <w:rPr>
          <w:i/>
          <w:iCs/>
          <w:noProof/>
        </w:rPr>
        <w:t>Balcan</w:t>
      </w:r>
      <w:r w:rsidR="00BC639C" w:rsidRPr="00BC639C">
        <w:rPr>
          <w:i/>
          <w:iCs/>
        </w:rPr>
        <w:t xml:space="preserve"> Conference in Informatics</w:t>
      </w:r>
      <w:r w:rsidR="00BC639C" w:rsidRPr="00BC639C">
        <w:t>, pp. 356-365. 2003.</w:t>
      </w:r>
    </w:p>
    <w:p w:rsidR="00732D22" w:rsidRDefault="00CB6815" w:rsidP="00544112">
      <w:pPr>
        <w:pStyle w:val="Bibentry"/>
      </w:pPr>
      <w:r>
        <w:t>[2</w:t>
      </w:r>
      <w:r w:rsidR="00586A35" w:rsidRPr="00586A35">
        <w:t>]</w:t>
      </w:r>
      <w:r w:rsidR="00BC5BDA" w:rsidRPr="00586A35">
        <w:tab/>
      </w:r>
      <w:r w:rsidR="00BC639C" w:rsidRPr="00BC639C">
        <w:t xml:space="preserve">Nettleton, David F., Albert </w:t>
      </w:r>
      <w:proofErr w:type="spellStart"/>
      <w:r w:rsidR="00BC639C" w:rsidRPr="00BC639C">
        <w:t>Orriols</w:t>
      </w:r>
      <w:proofErr w:type="spellEnd"/>
      <w:r w:rsidR="00BC639C" w:rsidRPr="00BC639C">
        <w:t xml:space="preserve">-Puig, and Albert </w:t>
      </w:r>
      <w:proofErr w:type="spellStart"/>
      <w:r w:rsidR="00BC639C" w:rsidRPr="00BC639C">
        <w:t>Fornells</w:t>
      </w:r>
      <w:proofErr w:type="spellEnd"/>
      <w:r w:rsidR="00BC639C" w:rsidRPr="00BC639C">
        <w:t>. "A study of the effect of different types of noise on the precision of supervised learning techniques." </w:t>
      </w:r>
      <w:r w:rsidR="00BC639C" w:rsidRPr="00BC639C">
        <w:rPr>
          <w:i/>
          <w:iCs/>
        </w:rPr>
        <w:t>Artificial intelligence review</w:t>
      </w:r>
      <w:r w:rsidR="00BC639C" w:rsidRPr="00BC639C">
        <w:t> 33, no. 4 (2010): 275-306.</w:t>
      </w:r>
    </w:p>
    <w:p w:rsidR="00BC639C" w:rsidRDefault="00CB6815" w:rsidP="00544112">
      <w:pPr>
        <w:pStyle w:val="Bibentry"/>
      </w:pPr>
      <w:r>
        <w:t>[3</w:t>
      </w:r>
      <w:r w:rsidR="00BC639C">
        <w:t>]</w:t>
      </w:r>
      <w:r w:rsidR="00BC639C">
        <w:tab/>
      </w:r>
      <w:r w:rsidR="00BC639C" w:rsidRPr="00BC639C">
        <w:t xml:space="preserve">Zhu, </w:t>
      </w:r>
      <w:proofErr w:type="spellStart"/>
      <w:r w:rsidR="00BC639C" w:rsidRPr="00BC639C">
        <w:t>Xingquan</w:t>
      </w:r>
      <w:proofErr w:type="spellEnd"/>
      <w:r w:rsidR="00BC639C" w:rsidRPr="00BC639C">
        <w:t xml:space="preserve">, and </w:t>
      </w:r>
      <w:proofErr w:type="spellStart"/>
      <w:r w:rsidR="00BC639C" w:rsidRPr="00BC639C">
        <w:t>Xindong</w:t>
      </w:r>
      <w:proofErr w:type="spellEnd"/>
      <w:r w:rsidR="00BC639C" w:rsidRPr="00BC639C">
        <w:t xml:space="preserve"> Wu. "Class noise vs. attribute noise: A quantitative study." </w:t>
      </w:r>
      <w:r w:rsidR="00BC639C" w:rsidRPr="00BC639C">
        <w:rPr>
          <w:i/>
          <w:iCs/>
        </w:rPr>
        <w:t>Artificial intelligence review</w:t>
      </w:r>
      <w:r w:rsidR="00BC639C" w:rsidRPr="00BC639C">
        <w:t> 22, no. 3 (2004): 177-210.</w:t>
      </w:r>
    </w:p>
    <w:p w:rsidR="00CB6815" w:rsidRPr="00586A35" w:rsidRDefault="00CB6815" w:rsidP="00544112">
      <w:pPr>
        <w:pStyle w:val="Bibentry"/>
      </w:pPr>
      <w:r>
        <w:t>[4</w:t>
      </w:r>
      <w:r w:rsidRPr="00586A35">
        <w:t>]</w:t>
      </w:r>
      <w:r w:rsidRPr="00586A35">
        <w:tab/>
      </w:r>
      <w:proofErr w:type="spellStart"/>
      <w:r w:rsidRPr="00BC639C">
        <w:rPr>
          <w:rStyle w:val="FirstName"/>
          <w14:ligatures w14:val="standard"/>
        </w:rPr>
        <w:t>Bozsolik</w:t>
      </w:r>
      <w:proofErr w:type="spellEnd"/>
      <w:r w:rsidRPr="00BC639C">
        <w:rPr>
          <w:rStyle w:val="FirstName"/>
          <w14:ligatures w14:val="standard"/>
        </w:rPr>
        <w:t xml:space="preserve">, Timo, Credit Card Fraud Detection, </w:t>
      </w:r>
      <w:r>
        <w:rPr>
          <w:rStyle w:val="FirstName"/>
          <w14:ligatures w14:val="standard"/>
        </w:rPr>
        <w:t xml:space="preserve">Retrieved from </w:t>
      </w:r>
      <w:r w:rsidRPr="00BC639C">
        <w:rPr>
          <w:rStyle w:val="FirstName"/>
          <w14:ligatures w14:val="standard"/>
        </w:rPr>
        <w:t>https://www.kaggle.com/mlg-ulb/creditcardfraud</w:t>
      </w:r>
    </w:p>
    <w:bookmarkEnd w:id="1"/>
    <w:p w:rsidR="00C14A4F" w:rsidRPr="00CB6815" w:rsidRDefault="00CB6815" w:rsidP="00544112">
      <w:pPr>
        <w:pStyle w:val="Bibentry"/>
      </w:pPr>
      <w:r>
        <w:lastRenderedPageBreak/>
        <w:t>[5</w:t>
      </w:r>
      <w:r w:rsidRPr="00586A35">
        <w:t>]</w:t>
      </w:r>
      <w:r w:rsidRPr="00586A35">
        <w:tab/>
      </w:r>
      <w:r w:rsidRPr="006079D6">
        <w:t>Lee, T., 2015. How to add some noise data to my clas</w:t>
      </w:r>
      <w:r>
        <w:t>sification datasets. Retrieved</w:t>
      </w:r>
      <w:r w:rsidR="00C61E50">
        <w:t xml:space="preserve"> </w:t>
      </w:r>
      <w:r w:rsidRPr="006079D6">
        <w:t>from</w:t>
      </w:r>
      <w:r w:rsidR="00C61E50">
        <w:t xml:space="preserve"> </w:t>
      </w:r>
      <w:r w:rsidR="00C61E50" w:rsidRPr="00544112">
        <w:t>https://www.researchgate.net/post/</w:t>
      </w:r>
      <w:r w:rsidR="00C61E50">
        <w:t xml:space="preserve"> </w:t>
      </w:r>
      <w:proofErr w:type="spellStart"/>
      <w:r w:rsidRPr="006079D6">
        <w:t>How_to_add_some_noise_data_to_my_classification_datasets</w:t>
      </w:r>
      <w:proofErr w:type="spellEnd"/>
      <w:r w:rsidRPr="00586A35">
        <w:t>.</w:t>
      </w:r>
      <w:r w:rsidR="00C14A4F" w:rsidRPr="00C14A4F">
        <w:rPr>
          <w:vanish/>
          <w:szCs w:val="14"/>
        </w:rPr>
        <w:t>Conference Name:ACM Woodstock conference</w:t>
      </w:r>
    </w:p>
    <w:p w:rsidR="00544112" w:rsidRPr="00544112" w:rsidRDefault="00544112" w:rsidP="00BB6077">
      <w:pPr>
        <w:pStyle w:val="Heading1"/>
        <w:shd w:val="clear" w:color="auto" w:fill="FFFFFF"/>
        <w:spacing w:before="0"/>
        <w:jc w:val="left"/>
        <w:rPr>
          <w:rFonts w:ascii="Linux Libertine" w:eastAsiaTheme="minorHAnsi" w:hAnsi="Linux Libertine" w:cs="Linux Libertine"/>
          <w:b w:val="0"/>
          <w:bCs w:val="0"/>
          <w:color w:val="auto"/>
          <w:sz w:val="14"/>
          <w:szCs w:val="22"/>
        </w:rPr>
      </w:pPr>
      <w:r w:rsidRPr="00544112">
        <w:rPr>
          <w:rFonts w:ascii="Linux Libertine" w:eastAsiaTheme="minorHAnsi" w:hAnsi="Linux Libertine" w:cs="Linux Libertine"/>
          <w:b w:val="0"/>
          <w:bCs w:val="0"/>
          <w:color w:val="auto"/>
          <w:sz w:val="14"/>
          <w:szCs w:val="22"/>
        </w:rPr>
        <w:t>[</w:t>
      </w:r>
      <w:r w:rsidRPr="00544112">
        <w:rPr>
          <w:rFonts w:ascii="Linux Libertine" w:eastAsiaTheme="minorHAnsi" w:hAnsi="Linux Libertine" w:cs="Linux Libertine"/>
          <w:b w:val="0"/>
          <w:bCs w:val="0"/>
          <w:color w:val="auto"/>
          <w:sz w:val="14"/>
          <w:szCs w:val="22"/>
        </w:rPr>
        <w:t>6</w:t>
      </w:r>
      <w:r w:rsidRPr="00544112">
        <w:rPr>
          <w:rFonts w:ascii="Linux Libertine" w:eastAsiaTheme="minorHAnsi" w:hAnsi="Linux Libertine" w:cs="Linux Libertine"/>
          <w:b w:val="0"/>
          <w:bCs w:val="0"/>
          <w:color w:val="auto"/>
          <w:sz w:val="14"/>
          <w:szCs w:val="22"/>
        </w:rPr>
        <w:t>]</w:t>
      </w:r>
      <w:r>
        <w:rPr>
          <w:rFonts w:ascii="Linux Libertine" w:eastAsiaTheme="minorHAnsi" w:hAnsi="Linux Libertine" w:cs="Linux Libertine"/>
          <w:b w:val="0"/>
          <w:bCs w:val="0"/>
          <w:color w:val="auto"/>
          <w:sz w:val="14"/>
          <w:szCs w:val="22"/>
        </w:rPr>
        <w:t xml:space="preserve">   </w:t>
      </w:r>
      <w:r w:rsidRPr="00544112">
        <w:rPr>
          <w:rFonts w:ascii="Linux Libertine" w:eastAsiaTheme="minorHAnsi" w:hAnsi="Linux Libertine" w:cs="Linux Libertine"/>
          <w:b w:val="0"/>
          <w:bCs w:val="0"/>
          <w:color w:val="auto"/>
          <w:sz w:val="14"/>
          <w:szCs w:val="22"/>
        </w:rPr>
        <w:t xml:space="preserve">Ankit </w:t>
      </w:r>
      <w:proofErr w:type="spellStart"/>
      <w:r w:rsidRPr="00544112">
        <w:rPr>
          <w:rFonts w:ascii="Linux Libertine" w:eastAsiaTheme="minorHAnsi" w:hAnsi="Linux Libertine" w:cs="Linux Libertine"/>
          <w:b w:val="0"/>
          <w:bCs w:val="0"/>
          <w:color w:val="auto"/>
          <w:sz w:val="14"/>
          <w:szCs w:val="22"/>
        </w:rPr>
        <w:t>Rathi</w:t>
      </w:r>
      <w:proofErr w:type="spellEnd"/>
      <w:r w:rsidRPr="00544112">
        <w:rPr>
          <w:rFonts w:ascii="Linux Libertine" w:eastAsiaTheme="minorHAnsi" w:hAnsi="Linux Libertine" w:cs="Linux Libertine"/>
          <w:b w:val="0"/>
          <w:bCs w:val="0"/>
          <w:color w:val="auto"/>
          <w:sz w:val="14"/>
          <w:szCs w:val="22"/>
        </w:rPr>
        <w:t xml:space="preserve">, </w:t>
      </w:r>
      <w:r w:rsidRPr="00544112">
        <w:rPr>
          <w:rFonts w:ascii="Linux Libertine" w:eastAsiaTheme="minorHAnsi" w:hAnsi="Linux Libertine" w:cs="Linux Libertine"/>
          <w:b w:val="0"/>
          <w:bCs w:val="0"/>
          <w:color w:val="auto"/>
          <w:sz w:val="14"/>
          <w:szCs w:val="22"/>
        </w:rPr>
        <w:t>Dealing with Noisy Data in Data Science</w:t>
      </w:r>
      <w:r>
        <w:rPr>
          <w:rFonts w:ascii="Linux Libertine" w:eastAsiaTheme="minorHAnsi" w:hAnsi="Linux Libertine" w:cs="Linux Libertine"/>
          <w:b w:val="0"/>
          <w:bCs w:val="0"/>
          <w:color w:val="auto"/>
          <w:sz w:val="14"/>
          <w:szCs w:val="22"/>
        </w:rPr>
        <w:t>, Retrieved from</w:t>
      </w:r>
    </w:p>
    <w:p w:rsidR="00544112" w:rsidRDefault="00544112" w:rsidP="00BB6077">
      <w:pPr>
        <w:pStyle w:val="Bibentry"/>
        <w:jc w:val="left"/>
      </w:pPr>
      <w:r>
        <w:t xml:space="preserve">        </w:t>
      </w:r>
      <w:r w:rsidRPr="00544112">
        <w:t>https://medium.com/analytics-vidhya/dealing-with-noisy-data-in-data-science-e177a4e32621</w:t>
      </w:r>
    </w:p>
    <w:p w:rsidR="00BB6077" w:rsidRDefault="00544112" w:rsidP="00BB6077">
      <w:pPr>
        <w:spacing w:line="240" w:lineRule="auto"/>
        <w:rPr>
          <w:rFonts w:cs="Linux Libertine"/>
          <w:sz w:val="14"/>
        </w:rPr>
      </w:pPr>
      <w:r w:rsidRPr="00BB6077">
        <w:rPr>
          <w:rFonts w:cs="Linux Libertine"/>
          <w:sz w:val="14"/>
        </w:rPr>
        <w:t>[7]</w:t>
      </w:r>
      <w:r w:rsidR="00BB6077" w:rsidRPr="00BB6077">
        <w:rPr>
          <w:rFonts w:cs="Linux Libertine"/>
          <w:sz w:val="14"/>
        </w:rPr>
        <w:t xml:space="preserve"> </w:t>
      </w:r>
      <w:r w:rsidR="00BB6077">
        <w:rPr>
          <w:rFonts w:cs="Linux Libertine"/>
          <w:sz w:val="14"/>
        </w:rPr>
        <w:t xml:space="preserve">  </w:t>
      </w:r>
      <w:r w:rsidR="00BB6077" w:rsidRPr="00BB6077">
        <w:rPr>
          <w:rFonts w:cs="Linux Libertine"/>
          <w:sz w:val="14"/>
        </w:rPr>
        <w:t xml:space="preserve">Ronny </w:t>
      </w:r>
      <w:proofErr w:type="spellStart"/>
      <w:r w:rsidR="00BB6077" w:rsidRPr="00BB6077">
        <w:rPr>
          <w:rFonts w:cs="Linux Libertine"/>
          <w:sz w:val="14"/>
        </w:rPr>
        <w:t>Kohavi</w:t>
      </w:r>
      <w:proofErr w:type="spellEnd"/>
      <w:r w:rsidR="00BB6077" w:rsidRPr="00BB6077">
        <w:rPr>
          <w:rFonts w:cs="Linux Libertine"/>
          <w:sz w:val="14"/>
        </w:rPr>
        <w:t xml:space="preserve"> and Barry Becker</w:t>
      </w:r>
      <w:r w:rsidR="00BB6077" w:rsidRPr="00BB6077">
        <w:rPr>
          <w:rFonts w:cs="Linux Libertine"/>
          <w:sz w:val="14"/>
        </w:rPr>
        <w:t xml:space="preserve">, </w:t>
      </w:r>
      <w:r w:rsidR="00BB6077" w:rsidRPr="00BB6077">
        <w:rPr>
          <w:rFonts w:cs="Linux Libertine"/>
          <w:sz w:val="14"/>
        </w:rPr>
        <w:t>Census Income Data Set</w:t>
      </w:r>
      <w:r w:rsidR="00BB6077" w:rsidRPr="00BB6077">
        <w:rPr>
          <w:rFonts w:cs="Linux Libertine"/>
          <w:sz w:val="14"/>
        </w:rPr>
        <w:t>, retrieved from</w:t>
      </w:r>
      <w:r w:rsidR="00BB6077">
        <w:rPr>
          <w:rFonts w:cs="Linux Libertine"/>
          <w:sz w:val="14"/>
        </w:rPr>
        <w:t xml:space="preserve"> </w:t>
      </w:r>
    </w:p>
    <w:p w:rsidR="00586A35" w:rsidRDefault="00BB6077" w:rsidP="00BB6077">
      <w:pPr>
        <w:spacing w:line="240" w:lineRule="auto"/>
        <w:rPr>
          <w:rFonts w:cs="Linux Libertine"/>
          <w:sz w:val="14"/>
        </w:rPr>
      </w:pPr>
      <w:r>
        <w:rPr>
          <w:rFonts w:cs="Linux Libertine"/>
          <w:sz w:val="14"/>
        </w:rPr>
        <w:t xml:space="preserve">        </w:t>
      </w:r>
      <w:r w:rsidR="00CF180D" w:rsidRPr="00CF180D">
        <w:rPr>
          <w:rFonts w:cs="Linux Libertine"/>
          <w:sz w:val="14"/>
        </w:rPr>
        <w:t>https://archive.ics.uci.edu/ml/datasets/census</w:t>
      </w:r>
      <w:r w:rsidR="00CF180D" w:rsidRPr="00CF180D">
        <w:rPr>
          <w:rFonts w:cs="Linux Libertine"/>
          <w:sz w:val="14"/>
        </w:rPr>
        <w:t>+income</w:t>
      </w:r>
    </w:p>
    <w:p w:rsidR="00CF180D" w:rsidRPr="00586A35" w:rsidRDefault="00CF180D" w:rsidP="00BB6077">
      <w:pPr>
        <w:spacing w:line="240" w:lineRule="auto"/>
        <w:rPr>
          <w:sz w:val="14"/>
          <w:szCs w:val="14"/>
          <w14:ligatures w14:val="standard"/>
        </w:rPr>
      </w:pPr>
      <w:r>
        <w:rPr>
          <w:sz w:val="14"/>
          <w:szCs w:val="14"/>
          <w14:ligatures w14:val="standard"/>
        </w:rPr>
        <w:t xml:space="preserve">[8]   Open Source, </w:t>
      </w:r>
      <w:proofErr w:type="spellStart"/>
      <w:r>
        <w:rPr>
          <w:sz w:val="14"/>
          <w:szCs w:val="14"/>
          <w14:ligatures w14:val="standard"/>
        </w:rPr>
        <w:t>scikit</w:t>
      </w:r>
      <w:proofErr w:type="spellEnd"/>
      <w:r>
        <w:rPr>
          <w:sz w:val="14"/>
          <w:szCs w:val="14"/>
          <w14:ligatures w14:val="standard"/>
        </w:rPr>
        <w:t xml:space="preserve">-learn, </w:t>
      </w:r>
      <w:r w:rsidRPr="00CF180D">
        <w:rPr>
          <w:sz w:val="14"/>
          <w:szCs w:val="14"/>
          <w14:ligatures w14:val="standard"/>
        </w:rPr>
        <w:t>https://scikit-learn.org/stable/</w:t>
      </w:r>
    </w:p>
    <w:sectPr w:rsidR="00CF180D"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81C" w:rsidRDefault="0036681C">
      <w:r>
        <w:separator/>
      </w:r>
    </w:p>
  </w:endnote>
  <w:endnote w:type="continuationSeparator" w:id="0">
    <w:p w:rsidR="0036681C" w:rsidRDefault="0036681C">
      <w:r>
        <w:continuationSeparator/>
      </w:r>
    </w:p>
  </w:endnote>
  <w:endnote w:type="continuationNotice" w:id="1">
    <w:p w:rsidR="0036681C" w:rsidRDefault="00366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81C" w:rsidRDefault="0036681C">
      <w:r>
        <w:separator/>
      </w:r>
    </w:p>
  </w:footnote>
  <w:footnote w:type="continuationSeparator" w:id="0">
    <w:p w:rsidR="0036681C" w:rsidRDefault="0036681C">
      <w:r>
        <w:continuationSeparator/>
      </w:r>
    </w:p>
  </w:footnote>
  <w:footnote w:type="continuationNotice" w:id="1">
    <w:p w:rsidR="0036681C" w:rsidRDefault="003668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F643D9" w:rsidRPr="00586A35" w:rsidTr="00F643D9">
      <w:tc>
        <w:tcPr>
          <w:tcW w:w="5000" w:type="pct"/>
          <w:vAlign w:val="center"/>
        </w:tcPr>
        <w:p w:rsidR="00F643D9" w:rsidRPr="00586A35" w:rsidRDefault="00F643D9" w:rsidP="00586A35">
          <w:pPr>
            <w:pStyle w:val="Header"/>
            <w:tabs>
              <w:tab w:val="clear" w:pos="4320"/>
              <w:tab w:val="clear" w:pos="8640"/>
            </w:tabs>
            <w:jc w:val="left"/>
            <w:rPr>
              <w:rFonts w:ascii="Linux Biolinum" w:hAnsi="Linux Biolinum" w:cs="Linux Biolinum"/>
            </w:rPr>
          </w:pP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1AB7E28"/>
    <w:multiLevelType w:val="hybridMultilevel"/>
    <w:tmpl w:val="783C2E5A"/>
    <w:lvl w:ilvl="0" w:tplc="C2F25F04">
      <w:start w:val="1"/>
      <w:numFmt w:val="decimal"/>
      <w:lvlText w:val="%1."/>
      <w:lvlJc w:val="left"/>
      <w:pPr>
        <w:ind w:left="0" w:firstLine="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5F5C70"/>
    <w:multiLevelType w:val="hybridMultilevel"/>
    <w:tmpl w:val="95B6F69E"/>
    <w:lvl w:ilvl="0" w:tplc="8E001E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9661D3B"/>
    <w:multiLevelType w:val="hybridMultilevel"/>
    <w:tmpl w:val="0914A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11"/>
  </w:num>
  <w:num w:numId="3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NjcwNjczt7A0MTZV0lEKTi0uzszPAykwrgUA9vdSnywAAAA="/>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5817"/>
    <w:rsid w:val="000C050B"/>
    <w:rsid w:val="000D0AC0"/>
    <w:rsid w:val="000D5CAF"/>
    <w:rsid w:val="000E118B"/>
    <w:rsid w:val="000E278E"/>
    <w:rsid w:val="000E7A87"/>
    <w:rsid w:val="000F6090"/>
    <w:rsid w:val="001041A3"/>
    <w:rsid w:val="0010534D"/>
    <w:rsid w:val="00106C1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8BC"/>
    <w:rsid w:val="00174030"/>
    <w:rsid w:val="001751F7"/>
    <w:rsid w:val="00193445"/>
    <w:rsid w:val="001961CD"/>
    <w:rsid w:val="001A06AF"/>
    <w:rsid w:val="001A43B1"/>
    <w:rsid w:val="001A71BB"/>
    <w:rsid w:val="001B29D6"/>
    <w:rsid w:val="001D5887"/>
    <w:rsid w:val="001E2720"/>
    <w:rsid w:val="001E71D7"/>
    <w:rsid w:val="0020248D"/>
    <w:rsid w:val="0020294A"/>
    <w:rsid w:val="00210120"/>
    <w:rsid w:val="00213609"/>
    <w:rsid w:val="002233F8"/>
    <w:rsid w:val="00245119"/>
    <w:rsid w:val="00245259"/>
    <w:rsid w:val="002467FC"/>
    <w:rsid w:val="00250FEF"/>
    <w:rsid w:val="00252596"/>
    <w:rsid w:val="00264B6B"/>
    <w:rsid w:val="002678BA"/>
    <w:rsid w:val="00270347"/>
    <w:rsid w:val="0027195D"/>
    <w:rsid w:val="00272648"/>
    <w:rsid w:val="002738DA"/>
    <w:rsid w:val="00282789"/>
    <w:rsid w:val="00290DF5"/>
    <w:rsid w:val="00292645"/>
    <w:rsid w:val="0029583F"/>
    <w:rsid w:val="002A517A"/>
    <w:rsid w:val="002A56D8"/>
    <w:rsid w:val="002B01E4"/>
    <w:rsid w:val="002B1F59"/>
    <w:rsid w:val="002B6775"/>
    <w:rsid w:val="002C2538"/>
    <w:rsid w:val="002C555C"/>
    <w:rsid w:val="002D26C4"/>
    <w:rsid w:val="002E619A"/>
    <w:rsid w:val="002E7293"/>
    <w:rsid w:val="002F069E"/>
    <w:rsid w:val="002F2289"/>
    <w:rsid w:val="002F2EB2"/>
    <w:rsid w:val="00301545"/>
    <w:rsid w:val="00303FAD"/>
    <w:rsid w:val="003057B1"/>
    <w:rsid w:val="00307501"/>
    <w:rsid w:val="00315251"/>
    <w:rsid w:val="00316101"/>
    <w:rsid w:val="00317850"/>
    <w:rsid w:val="00321DDC"/>
    <w:rsid w:val="0032775A"/>
    <w:rsid w:val="0033307D"/>
    <w:rsid w:val="0033342D"/>
    <w:rsid w:val="003342CD"/>
    <w:rsid w:val="00336D12"/>
    <w:rsid w:val="0034235E"/>
    <w:rsid w:val="00356296"/>
    <w:rsid w:val="00357671"/>
    <w:rsid w:val="0036681C"/>
    <w:rsid w:val="00373175"/>
    <w:rsid w:val="0037572A"/>
    <w:rsid w:val="00376CCC"/>
    <w:rsid w:val="0038080D"/>
    <w:rsid w:val="00390853"/>
    <w:rsid w:val="00392395"/>
    <w:rsid w:val="003936B1"/>
    <w:rsid w:val="003944CF"/>
    <w:rsid w:val="003A1ABD"/>
    <w:rsid w:val="003A419D"/>
    <w:rsid w:val="003B1CA3"/>
    <w:rsid w:val="003B44F3"/>
    <w:rsid w:val="003B7FD8"/>
    <w:rsid w:val="003C3338"/>
    <w:rsid w:val="003D0DD2"/>
    <w:rsid w:val="003D4FE7"/>
    <w:rsid w:val="003D544B"/>
    <w:rsid w:val="003D7001"/>
    <w:rsid w:val="003E6247"/>
    <w:rsid w:val="003F4297"/>
    <w:rsid w:val="003F5DAE"/>
    <w:rsid w:val="003F5F3D"/>
    <w:rsid w:val="003F7CA2"/>
    <w:rsid w:val="004128EE"/>
    <w:rsid w:val="0042455F"/>
    <w:rsid w:val="00427C7D"/>
    <w:rsid w:val="00431CB0"/>
    <w:rsid w:val="0046042C"/>
    <w:rsid w:val="004720D1"/>
    <w:rsid w:val="0048106F"/>
    <w:rsid w:val="0048126B"/>
    <w:rsid w:val="004825CE"/>
    <w:rsid w:val="004836A6"/>
    <w:rsid w:val="00484F19"/>
    <w:rsid w:val="004913B5"/>
    <w:rsid w:val="00492EF4"/>
    <w:rsid w:val="004947C9"/>
    <w:rsid w:val="00495781"/>
    <w:rsid w:val="00497365"/>
    <w:rsid w:val="004A144E"/>
    <w:rsid w:val="004A7556"/>
    <w:rsid w:val="004B0BF6"/>
    <w:rsid w:val="004C1EDF"/>
    <w:rsid w:val="004C49F3"/>
    <w:rsid w:val="004C6B2D"/>
    <w:rsid w:val="0050103C"/>
    <w:rsid w:val="005041C6"/>
    <w:rsid w:val="00504C8B"/>
    <w:rsid w:val="00506EF6"/>
    <w:rsid w:val="005153AC"/>
    <w:rsid w:val="005160AB"/>
    <w:rsid w:val="00523CD9"/>
    <w:rsid w:val="00540C55"/>
    <w:rsid w:val="005438FD"/>
    <w:rsid w:val="00544112"/>
    <w:rsid w:val="00551881"/>
    <w:rsid w:val="005528F6"/>
    <w:rsid w:val="0056687A"/>
    <w:rsid w:val="0058578F"/>
    <w:rsid w:val="00586A35"/>
    <w:rsid w:val="005927BE"/>
    <w:rsid w:val="00596082"/>
    <w:rsid w:val="00596F2A"/>
    <w:rsid w:val="005A771D"/>
    <w:rsid w:val="005B2ED3"/>
    <w:rsid w:val="005B493F"/>
    <w:rsid w:val="005C2E6A"/>
    <w:rsid w:val="005C38DC"/>
    <w:rsid w:val="005C3D72"/>
    <w:rsid w:val="005C5E36"/>
    <w:rsid w:val="005D0695"/>
    <w:rsid w:val="005D0CCE"/>
    <w:rsid w:val="005D7E6E"/>
    <w:rsid w:val="005E22A3"/>
    <w:rsid w:val="005F30FF"/>
    <w:rsid w:val="006079D6"/>
    <w:rsid w:val="00607A60"/>
    <w:rsid w:val="0061273A"/>
    <w:rsid w:val="00612C56"/>
    <w:rsid w:val="00612E4E"/>
    <w:rsid w:val="0062107E"/>
    <w:rsid w:val="0062271B"/>
    <w:rsid w:val="006317A6"/>
    <w:rsid w:val="0063608B"/>
    <w:rsid w:val="00636C08"/>
    <w:rsid w:val="006413EE"/>
    <w:rsid w:val="00644AC8"/>
    <w:rsid w:val="00650463"/>
    <w:rsid w:val="006514CD"/>
    <w:rsid w:val="0065275A"/>
    <w:rsid w:val="00654D92"/>
    <w:rsid w:val="00660A05"/>
    <w:rsid w:val="00666D5D"/>
    <w:rsid w:val="00670649"/>
    <w:rsid w:val="00675128"/>
    <w:rsid w:val="0069472B"/>
    <w:rsid w:val="00694749"/>
    <w:rsid w:val="00695F8D"/>
    <w:rsid w:val="006974A4"/>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EE7"/>
    <w:rsid w:val="00764059"/>
    <w:rsid w:val="007647B0"/>
    <w:rsid w:val="00765265"/>
    <w:rsid w:val="00765D52"/>
    <w:rsid w:val="007800CE"/>
    <w:rsid w:val="00780227"/>
    <w:rsid w:val="00783846"/>
    <w:rsid w:val="00793451"/>
    <w:rsid w:val="00793808"/>
    <w:rsid w:val="0079682F"/>
    <w:rsid w:val="00797D60"/>
    <w:rsid w:val="007A1F14"/>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4B4F"/>
    <w:rsid w:val="00847A31"/>
    <w:rsid w:val="00850D0C"/>
    <w:rsid w:val="0085553A"/>
    <w:rsid w:val="00865E78"/>
    <w:rsid w:val="00871E83"/>
    <w:rsid w:val="0089066F"/>
    <w:rsid w:val="00891A1D"/>
    <w:rsid w:val="008949E1"/>
    <w:rsid w:val="008A665A"/>
    <w:rsid w:val="008B06E4"/>
    <w:rsid w:val="008B1EFD"/>
    <w:rsid w:val="008B710D"/>
    <w:rsid w:val="008B7AFE"/>
    <w:rsid w:val="008C6E83"/>
    <w:rsid w:val="008C72C9"/>
    <w:rsid w:val="008D4A83"/>
    <w:rsid w:val="008E18E4"/>
    <w:rsid w:val="008E4543"/>
    <w:rsid w:val="008F139B"/>
    <w:rsid w:val="008F3A47"/>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0349"/>
    <w:rsid w:val="009923C7"/>
    <w:rsid w:val="009978A7"/>
    <w:rsid w:val="009B00DC"/>
    <w:rsid w:val="009B7559"/>
    <w:rsid w:val="009C69B7"/>
    <w:rsid w:val="009D3C3B"/>
    <w:rsid w:val="009D46EA"/>
    <w:rsid w:val="009E56C5"/>
    <w:rsid w:val="009F2833"/>
    <w:rsid w:val="00A012F5"/>
    <w:rsid w:val="00A12291"/>
    <w:rsid w:val="00A15152"/>
    <w:rsid w:val="00A155F9"/>
    <w:rsid w:val="00A164B7"/>
    <w:rsid w:val="00A21DEF"/>
    <w:rsid w:val="00A319FD"/>
    <w:rsid w:val="00A4459B"/>
    <w:rsid w:val="00A457D6"/>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4B3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42"/>
    <w:rsid w:val="00B61DDD"/>
    <w:rsid w:val="00B64DD4"/>
    <w:rsid w:val="00B64F13"/>
    <w:rsid w:val="00B73DEA"/>
    <w:rsid w:val="00B74F82"/>
    <w:rsid w:val="00BA00DF"/>
    <w:rsid w:val="00BA5432"/>
    <w:rsid w:val="00BA7DD8"/>
    <w:rsid w:val="00BB333E"/>
    <w:rsid w:val="00BB336A"/>
    <w:rsid w:val="00BB6077"/>
    <w:rsid w:val="00BC5BDA"/>
    <w:rsid w:val="00BC639C"/>
    <w:rsid w:val="00BD304D"/>
    <w:rsid w:val="00BD61E5"/>
    <w:rsid w:val="00BD793B"/>
    <w:rsid w:val="00BF3D6B"/>
    <w:rsid w:val="00BF6B4B"/>
    <w:rsid w:val="00BF78C7"/>
    <w:rsid w:val="00C03DCA"/>
    <w:rsid w:val="00C06212"/>
    <w:rsid w:val="00C1142C"/>
    <w:rsid w:val="00C14A4F"/>
    <w:rsid w:val="00C32613"/>
    <w:rsid w:val="00C41AE1"/>
    <w:rsid w:val="00C4538D"/>
    <w:rsid w:val="00C461FF"/>
    <w:rsid w:val="00C50274"/>
    <w:rsid w:val="00C5423E"/>
    <w:rsid w:val="00C61E50"/>
    <w:rsid w:val="00C72FAB"/>
    <w:rsid w:val="00C810A5"/>
    <w:rsid w:val="00C822AF"/>
    <w:rsid w:val="00C90428"/>
    <w:rsid w:val="00C9472A"/>
    <w:rsid w:val="00C95C6E"/>
    <w:rsid w:val="00C96C07"/>
    <w:rsid w:val="00CA17C5"/>
    <w:rsid w:val="00CB6709"/>
    <w:rsid w:val="00CB6815"/>
    <w:rsid w:val="00CC2FE0"/>
    <w:rsid w:val="00CD4663"/>
    <w:rsid w:val="00CE752A"/>
    <w:rsid w:val="00CF180D"/>
    <w:rsid w:val="00CF2B1E"/>
    <w:rsid w:val="00CF39D4"/>
    <w:rsid w:val="00D04103"/>
    <w:rsid w:val="00D24AA4"/>
    <w:rsid w:val="00D31EBA"/>
    <w:rsid w:val="00D341FA"/>
    <w:rsid w:val="00D34435"/>
    <w:rsid w:val="00D42D6B"/>
    <w:rsid w:val="00D47BCC"/>
    <w:rsid w:val="00D54356"/>
    <w:rsid w:val="00D658B3"/>
    <w:rsid w:val="00D70EDE"/>
    <w:rsid w:val="00D9290D"/>
    <w:rsid w:val="00DA4995"/>
    <w:rsid w:val="00DC112E"/>
    <w:rsid w:val="00DC198F"/>
    <w:rsid w:val="00DC1C49"/>
    <w:rsid w:val="00DC4B20"/>
    <w:rsid w:val="00DC4FC9"/>
    <w:rsid w:val="00DD476E"/>
    <w:rsid w:val="00DD5335"/>
    <w:rsid w:val="00DF0E97"/>
    <w:rsid w:val="00DF701F"/>
    <w:rsid w:val="00E016B0"/>
    <w:rsid w:val="00E04496"/>
    <w:rsid w:val="00E06A67"/>
    <w:rsid w:val="00E0745D"/>
    <w:rsid w:val="00E11A17"/>
    <w:rsid w:val="00E134FD"/>
    <w:rsid w:val="00E13CDC"/>
    <w:rsid w:val="00E2212F"/>
    <w:rsid w:val="00E238F9"/>
    <w:rsid w:val="00E251D2"/>
    <w:rsid w:val="00E270D5"/>
    <w:rsid w:val="00E27659"/>
    <w:rsid w:val="00E304E2"/>
    <w:rsid w:val="00E320C3"/>
    <w:rsid w:val="00E36BC9"/>
    <w:rsid w:val="00E4609E"/>
    <w:rsid w:val="00E47565"/>
    <w:rsid w:val="00E51B27"/>
    <w:rsid w:val="00E71D5C"/>
    <w:rsid w:val="00E8310A"/>
    <w:rsid w:val="00E83192"/>
    <w:rsid w:val="00E834D5"/>
    <w:rsid w:val="00E87E12"/>
    <w:rsid w:val="00E943FF"/>
    <w:rsid w:val="00EA18AE"/>
    <w:rsid w:val="00EA33FF"/>
    <w:rsid w:val="00EB0977"/>
    <w:rsid w:val="00EB13C5"/>
    <w:rsid w:val="00EB1A6D"/>
    <w:rsid w:val="00EB2E12"/>
    <w:rsid w:val="00EB3F7D"/>
    <w:rsid w:val="00EB49FA"/>
    <w:rsid w:val="00EB5854"/>
    <w:rsid w:val="00EC4331"/>
    <w:rsid w:val="00EC4D39"/>
    <w:rsid w:val="00EC5E10"/>
    <w:rsid w:val="00ED0E8C"/>
    <w:rsid w:val="00ED1201"/>
    <w:rsid w:val="00EE2ED9"/>
    <w:rsid w:val="00EF03F0"/>
    <w:rsid w:val="00F0694C"/>
    <w:rsid w:val="00F06E88"/>
    <w:rsid w:val="00F07F37"/>
    <w:rsid w:val="00F13DDE"/>
    <w:rsid w:val="00F256DD"/>
    <w:rsid w:val="00F2664D"/>
    <w:rsid w:val="00F30418"/>
    <w:rsid w:val="00F3215E"/>
    <w:rsid w:val="00F3231F"/>
    <w:rsid w:val="00F362FF"/>
    <w:rsid w:val="00F41CC2"/>
    <w:rsid w:val="00F52D73"/>
    <w:rsid w:val="00F57E38"/>
    <w:rsid w:val="00F62A11"/>
    <w:rsid w:val="00F643D9"/>
    <w:rsid w:val="00F65834"/>
    <w:rsid w:val="00F66B6F"/>
    <w:rsid w:val="00F74DA3"/>
    <w:rsid w:val="00F91DFA"/>
    <w:rsid w:val="00F9295D"/>
    <w:rsid w:val="00F95288"/>
    <w:rsid w:val="00F9791B"/>
    <w:rsid w:val="00FA313D"/>
    <w:rsid w:val="00FB2AFC"/>
    <w:rsid w:val="00FB7A39"/>
    <w:rsid w:val="00FC0E1D"/>
    <w:rsid w:val="00FC53DA"/>
    <w:rsid w:val="00FD16A9"/>
    <w:rsid w:val="00FD62FC"/>
    <w:rsid w:val="00FE115F"/>
    <w:rsid w:val="00FE194F"/>
    <w:rsid w:val="00FE4758"/>
    <w:rsid w:val="00FF004E"/>
    <w:rsid w:val="00FF0E35"/>
    <w:rsid w:val="00FF0F4A"/>
    <w:rsid w:val="00FF439C"/>
  </w:rsids>
  <m:mathPr>
    <m:mathFont m:val="Cambria Math"/>
    <m:brkBin m:val="before"/>
    <m:brkBinSub m:val="--"/>
    <m:smallFrac m:val="0"/>
    <m:dispDef/>
    <m:lMargin m:val="0"/>
    <m:rMargin m:val="0"/>
    <m:defJc m:val="centerGroup"/>
    <m:wrapIndent m:val="1440"/>
    <m:intLim m:val="subSup"/>
    <m:naryLim m:val="undOvr"/>
  </m:mathPr>
  <w:themeFontLang w:val="it-IT"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F47A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84F19"/>
    <w:pPr>
      <w:numPr>
        <w:numId w:val="34"/>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62A11"/>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62A11"/>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E06A67"/>
    <w:pPr>
      <w:spacing w:before="200" w:after="20"/>
      <w:jc w:val="both"/>
    </w:pPr>
    <w:rPr>
      <w:rFonts w:ascii="Linux Libertine" w:eastAsiaTheme="minorHAnsi" w:hAnsi="Linux Libertine" w:cs="Linux Libertine"/>
      <w:sz w:val="18"/>
      <w:szCs w:val="22"/>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3A419D"/>
    <w:pPr>
      <w:spacing w:before="200" w:after="40"/>
      <w:jc w:val="both"/>
    </w:pPr>
    <w:rPr>
      <w:rFonts w:ascii="Linux Libertine" w:eastAsiaTheme="minorHAnsi" w:hAnsi="Linux Libertine" w:cs="Linux Libertine"/>
      <w:sz w:val="18"/>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44112"/>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il">
    <w:name w:val="il"/>
    <w:basedOn w:val="DefaultParagraphFont"/>
    <w:rsid w:val="00CB6815"/>
  </w:style>
  <w:style w:type="paragraph" w:customStyle="1" w:styleId="m-5303266918107626351gmail-msolistparagraph">
    <w:name w:val="m_-5303266918107626351gmail-msolistparagraph"/>
    <w:basedOn w:val="Normal"/>
    <w:rsid w:val="00CB6815"/>
    <w:pPr>
      <w:spacing w:before="100" w:beforeAutospacing="1" w:after="100" w:afterAutospacing="1" w:line="240" w:lineRule="auto"/>
      <w:jc w:val="left"/>
    </w:pPr>
    <w:rPr>
      <w:rFonts w:ascii="Times New Roman" w:eastAsia="Times New Roman" w:hAnsi="Times New Roman" w:cs="Times New Roman"/>
      <w:sz w:val="24"/>
      <w:szCs w:val="24"/>
      <w:lang w:val="en-GB" w:eastAsia="en-GB" w:bidi="hi-IN"/>
    </w:rPr>
  </w:style>
  <w:style w:type="character" w:styleId="UnresolvedMention">
    <w:name w:val="Unresolved Mention"/>
    <w:basedOn w:val="DefaultParagraphFont"/>
    <w:uiPriority w:val="99"/>
    <w:semiHidden/>
    <w:unhideWhenUsed/>
    <w:rsid w:val="00B61D42"/>
    <w:rPr>
      <w:color w:val="605E5C"/>
      <w:shd w:val="clear" w:color="auto" w:fill="E1DFDD"/>
    </w:rPr>
  </w:style>
  <w:style w:type="character" w:customStyle="1" w:styleId="heading">
    <w:name w:val="heading"/>
    <w:basedOn w:val="DefaultParagraphFont"/>
    <w:rsid w:val="00BB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5843298">
      <w:bodyDiv w:val="1"/>
      <w:marLeft w:val="0"/>
      <w:marRight w:val="0"/>
      <w:marTop w:val="0"/>
      <w:marBottom w:val="0"/>
      <w:divBdr>
        <w:top w:val="none" w:sz="0" w:space="0" w:color="auto"/>
        <w:left w:val="none" w:sz="0" w:space="0" w:color="auto"/>
        <w:bottom w:val="none" w:sz="0" w:space="0" w:color="auto"/>
        <w:right w:val="none" w:sz="0" w:space="0" w:color="auto"/>
      </w:divBdr>
      <w:divsChild>
        <w:div w:id="1966696044">
          <w:marLeft w:val="0"/>
          <w:marRight w:val="0"/>
          <w:marTop w:val="0"/>
          <w:marBottom w:val="0"/>
          <w:divBdr>
            <w:top w:val="none" w:sz="0" w:space="0" w:color="auto"/>
            <w:left w:val="none" w:sz="0" w:space="0" w:color="auto"/>
            <w:bottom w:val="none" w:sz="0" w:space="0" w:color="auto"/>
            <w:right w:val="none" w:sz="0" w:space="0" w:color="auto"/>
          </w:divBdr>
        </w:div>
      </w:divsChild>
    </w:div>
    <w:div w:id="33183722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655528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3426454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010910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5500348">
      <w:bodyDiv w:val="1"/>
      <w:marLeft w:val="0"/>
      <w:marRight w:val="0"/>
      <w:marTop w:val="0"/>
      <w:marBottom w:val="0"/>
      <w:divBdr>
        <w:top w:val="none" w:sz="0" w:space="0" w:color="auto"/>
        <w:left w:val="none" w:sz="0" w:space="0" w:color="auto"/>
        <w:bottom w:val="none" w:sz="0" w:space="0" w:color="auto"/>
        <w:right w:val="none" w:sz="0" w:space="0" w:color="auto"/>
      </w:divBdr>
      <w:divsChild>
        <w:div w:id="62766128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691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169520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9558113">
      <w:bodyDiv w:val="1"/>
      <w:marLeft w:val="0"/>
      <w:marRight w:val="0"/>
      <w:marTop w:val="0"/>
      <w:marBottom w:val="0"/>
      <w:divBdr>
        <w:top w:val="none" w:sz="0" w:space="0" w:color="auto"/>
        <w:left w:val="none" w:sz="0" w:space="0" w:color="auto"/>
        <w:bottom w:val="none" w:sz="0" w:space="0" w:color="auto"/>
        <w:right w:val="none" w:sz="0" w:space="0" w:color="auto"/>
      </w:divBdr>
    </w:div>
    <w:div w:id="2009209254">
      <w:bodyDiv w:val="1"/>
      <w:marLeft w:val="0"/>
      <w:marRight w:val="0"/>
      <w:marTop w:val="0"/>
      <w:marBottom w:val="0"/>
      <w:divBdr>
        <w:top w:val="none" w:sz="0" w:space="0" w:color="auto"/>
        <w:left w:val="none" w:sz="0" w:space="0" w:color="auto"/>
        <w:bottom w:val="none" w:sz="0" w:space="0" w:color="auto"/>
        <w:right w:val="none" w:sz="0" w:space="0" w:color="auto"/>
      </w:divBdr>
      <w:divsChild>
        <w:div w:id="2062435168">
          <w:marLeft w:val="0"/>
          <w:marRight w:val="0"/>
          <w:marTop w:val="0"/>
          <w:marBottom w:val="0"/>
          <w:divBdr>
            <w:top w:val="none" w:sz="0" w:space="0" w:color="auto"/>
            <w:left w:val="none" w:sz="0" w:space="0" w:color="auto"/>
            <w:bottom w:val="none" w:sz="0" w:space="0" w:color="auto"/>
            <w:right w:val="none" w:sz="0" w:space="0" w:color="auto"/>
          </w:divBdr>
        </w:div>
      </w:divsChild>
    </w:div>
    <w:div w:id="20645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Tau15</b:Tag>
    <b:SourceType>InternetSite</b:SourceType>
    <b:Guid>{536AE927-4ABE-411B-BA6A-F6A6D95661EA}</b:Guid>
    <b:Author>
      <b:Author>
        <b:NameList>
          <b:Person>
            <b:Last>Lee</b:Last>
            <b:First>Tau</b:First>
          </b:Person>
        </b:NameList>
      </b:Author>
    </b:Author>
    <b:Title>Research Gate</b:Title>
    <b:InternetSiteTitle>Research Gate</b:InternetSiteTitle>
    <b:Year>2015</b:Year>
    <b:URL>https://www.researchgate.net/post/How_to_add_some_noise_data_to_my_classification_datasets.</b:URL>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FCB336-89FC-3840-B7D9-88A97364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352</TotalTime>
  <Pages>5</Pages>
  <Words>1538</Words>
  <Characters>8771</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10289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Ankur Rangwala</cp:lastModifiedBy>
  <cp:revision>16</cp:revision>
  <cp:lastPrinted>2018-12-17T19:55:00Z</cp:lastPrinted>
  <dcterms:created xsi:type="dcterms:W3CDTF">2018-10-28T23:22:00Z</dcterms:created>
  <dcterms:modified xsi:type="dcterms:W3CDTF">2018-12-18T01:37:00Z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